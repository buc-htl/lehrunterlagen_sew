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3152"/>
        <w:gridCol w:w="1242"/>
        <w:gridCol w:w="2803"/>
      </w:tblGrid>
      <w:tr w:rsidR="005A7DDB" w:rsidRPr="00495CA3" w14:paraId="000812BB" w14:textId="77777777" w:rsidTr="009E0DD7">
        <w:trPr>
          <w:trHeight w:hRule="exact" w:val="567"/>
        </w:trPr>
        <w:tc>
          <w:tcPr>
            <w:tcW w:w="705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208A8E80" w14:textId="333005A6" w:rsidR="005A7DDB" w:rsidRPr="00580377" w:rsidRDefault="005E7E7E" w:rsidP="005D05A2">
            <w:pPr>
              <w:pStyle w:val="Title"/>
              <w:spacing w:line="240" w:lineRule="auto"/>
              <w:rPr>
                <w:color w:val="auto"/>
                <w:lang w:val="de-AT"/>
              </w:rPr>
            </w:pPr>
            <w:r>
              <w:rPr>
                <w:color w:val="auto"/>
                <w:lang w:val="de-AT"/>
              </w:rPr>
              <w:t xml:space="preserve">Arbeitsblatt </w:t>
            </w:r>
            <w:r w:rsidR="00E82650">
              <w:rPr>
                <w:color w:val="auto"/>
                <w:lang w:val="de-AT"/>
              </w:rPr>
              <w:t>Strings</w:t>
            </w:r>
            <w:r w:rsidR="00495CA3" w:rsidRPr="00580377">
              <w:rPr>
                <w:color w:val="auto"/>
                <w:lang w:val="de-AT"/>
              </w:rPr>
              <w:t xml:space="preserve"> </w:t>
            </w:r>
            <w:r w:rsidR="0006484D">
              <w:rPr>
                <w:color w:val="auto"/>
                <w:lang w:val="de-AT"/>
              </w:rPr>
              <w:t>3</w:t>
            </w:r>
          </w:p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899AE4" w14:textId="77777777" w:rsidR="005A7DDB" w:rsidRPr="00580377" w:rsidRDefault="005A7DDB" w:rsidP="009E0DD7">
            <w:pPr>
              <w:pStyle w:val="Title"/>
              <w:spacing w:line="240" w:lineRule="auto"/>
              <w:rPr>
                <w:lang w:val="de-AT"/>
              </w:rPr>
            </w:pPr>
          </w:p>
        </w:tc>
      </w:tr>
      <w:tr w:rsidR="005A7DDB" w:rsidRPr="00BE035C" w14:paraId="2C423B76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50C34F66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Themengebiet(e)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tcBorders>
              <w:top w:val="single" w:sz="4" w:space="0" w:color="A6A6A6" w:themeColor="background1" w:themeShade="A6"/>
            </w:tcBorders>
            <w:vAlign w:val="center"/>
          </w:tcPr>
          <w:p w14:paraId="6FC9D01F" w14:textId="0C9A6060" w:rsidR="005A7DDB" w:rsidRPr="00BE035C" w:rsidRDefault="00E82650" w:rsidP="0005597D">
            <w:pPr>
              <w:rPr>
                <w:b/>
                <w:szCs w:val="18"/>
              </w:rPr>
            </w:pPr>
            <w:r>
              <w:rPr>
                <w:lang w:val="en-US"/>
              </w:rPr>
              <w:t>Strings</w:t>
            </w:r>
          </w:p>
        </w:tc>
      </w:tr>
      <w:tr w:rsidR="005A7DDB" w:rsidRPr="00BE035C" w14:paraId="0871B90A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03EFDDA3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Ersteller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vAlign w:val="center"/>
          </w:tcPr>
          <w:p w14:paraId="2416596F" w14:textId="2BC99D90" w:rsidR="005A7DDB" w:rsidRPr="00BE035C" w:rsidRDefault="00284FAC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Reinhold Buchinger</w:t>
            </w:r>
          </w:p>
        </w:tc>
      </w:tr>
      <w:tr w:rsidR="005A7DDB" w:rsidRPr="00BE035C" w14:paraId="2A62980F" w14:textId="77777777" w:rsidTr="00580377">
        <w:tc>
          <w:tcPr>
            <w:tcW w:w="9857" w:type="dxa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14:paraId="0DD47393" w14:textId="77777777" w:rsidR="005A7DDB" w:rsidRPr="00BE035C" w:rsidRDefault="005A7DDB" w:rsidP="005A7DDB"/>
        </w:tc>
      </w:tr>
      <w:tr w:rsidR="000A440B" w:rsidRPr="00BE035C" w14:paraId="101ACA9D" w14:textId="77777777" w:rsidTr="00580377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3704022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459132C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3152" w:type="dxa"/>
            <w:tcBorders>
              <w:top w:val="single" w:sz="4" w:space="0" w:color="A6A6A6" w:themeColor="background1" w:themeShade="A6"/>
            </w:tcBorders>
            <w:vAlign w:val="center"/>
          </w:tcPr>
          <w:p w14:paraId="08414904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045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4B9AE39D" w14:textId="77777777"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580377" w:rsidRPr="00BE035C" w14:paraId="1720DC8E" w14:textId="77777777" w:rsidTr="00580377">
        <w:tc>
          <w:tcPr>
            <w:tcW w:w="1101" w:type="dxa"/>
            <w:vAlign w:val="center"/>
          </w:tcPr>
          <w:p w14:paraId="69536618" w14:textId="2B200BD1" w:rsidR="00580377" w:rsidRPr="00BE035C" w:rsidRDefault="005E7E7E" w:rsidP="00047F71">
            <w:pPr>
              <w:pStyle w:val="Versionsnummer"/>
            </w:pPr>
            <w:r>
              <w:t>v</w:t>
            </w:r>
            <w:r w:rsidR="00580377">
              <w:t>1.</w:t>
            </w:r>
            <w: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3F809A7C" w14:textId="50CBAD84" w:rsidR="00580377" w:rsidRDefault="00F53E45" w:rsidP="00047F71">
            <w:pPr>
              <w:pStyle w:val="Versionsnummer"/>
            </w:pPr>
            <w:r>
              <w:t>0</w:t>
            </w:r>
            <w:r w:rsidR="0006484D">
              <w:t>4</w:t>
            </w:r>
            <w:r w:rsidR="00580377">
              <w:t>.</w:t>
            </w:r>
            <w:r w:rsidR="005E7E7E">
              <w:t>0</w:t>
            </w:r>
            <w:r>
              <w:t>3</w:t>
            </w:r>
            <w:r w:rsidR="00580377">
              <w:t>.201</w:t>
            </w:r>
            <w:r w:rsidR="005E7E7E">
              <w:t>9</w:t>
            </w:r>
          </w:p>
        </w:tc>
        <w:tc>
          <w:tcPr>
            <w:tcW w:w="3152" w:type="dxa"/>
            <w:vAlign w:val="center"/>
          </w:tcPr>
          <w:p w14:paraId="43B352E0" w14:textId="28B3D10F" w:rsidR="00580377" w:rsidRDefault="00580377" w:rsidP="00047F71">
            <w:pPr>
              <w:pStyle w:val="Versionsnummer"/>
            </w:pPr>
            <w:r>
              <w:t>Reinhold Buchinger</w:t>
            </w:r>
          </w:p>
        </w:tc>
        <w:tc>
          <w:tcPr>
            <w:tcW w:w="4045" w:type="dxa"/>
            <w:gridSpan w:val="2"/>
            <w:vAlign w:val="center"/>
          </w:tcPr>
          <w:p w14:paraId="517F2E52" w14:textId="3E89FFB7" w:rsidR="00580377" w:rsidRDefault="005E7E7E" w:rsidP="00047F71">
            <w:pPr>
              <w:pStyle w:val="Versionsnummer"/>
            </w:pPr>
            <w:r>
              <w:t>Erstellung</w:t>
            </w:r>
          </w:p>
        </w:tc>
      </w:tr>
      <w:tr w:rsidR="00580377" w:rsidRPr="00BE035C" w14:paraId="5C8756FB" w14:textId="77777777" w:rsidTr="00580377">
        <w:trPr>
          <w:trHeight w:val="77"/>
        </w:trPr>
        <w:tc>
          <w:tcPr>
            <w:tcW w:w="110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A99DC68" w14:textId="77777777" w:rsidR="00580377" w:rsidRPr="00BE035C" w:rsidRDefault="00580377" w:rsidP="00047F71">
            <w:pPr>
              <w:pStyle w:val="Versionsnummer"/>
            </w:pPr>
          </w:p>
        </w:tc>
        <w:tc>
          <w:tcPr>
            <w:tcW w:w="155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3BA95EFE" w14:textId="77777777" w:rsidR="00580377" w:rsidRDefault="00580377" w:rsidP="00047F71">
            <w:pPr>
              <w:pStyle w:val="Versionsnummer"/>
            </w:pPr>
          </w:p>
        </w:tc>
        <w:tc>
          <w:tcPr>
            <w:tcW w:w="31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AE0E9D" w14:textId="77777777" w:rsidR="00580377" w:rsidRDefault="00580377" w:rsidP="00047F71">
            <w:pPr>
              <w:pStyle w:val="Versionsnummer"/>
            </w:pPr>
          </w:p>
        </w:tc>
        <w:tc>
          <w:tcPr>
            <w:tcW w:w="4045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0F737CCC" w14:textId="77777777" w:rsidR="00580377" w:rsidRDefault="00580377" w:rsidP="00047F71">
            <w:pPr>
              <w:pStyle w:val="Versionsnummer"/>
            </w:pPr>
          </w:p>
        </w:tc>
      </w:tr>
    </w:tbl>
    <w:p w14:paraId="18B4667A" w14:textId="77777777" w:rsidR="009C6BE6" w:rsidRDefault="009C6BE6" w:rsidP="007158E1">
      <w:pPr>
        <w:rPr>
          <w:lang w:val="de-AT"/>
        </w:rPr>
      </w:pPr>
    </w:p>
    <w:p w14:paraId="6CBB598A" w14:textId="77777777" w:rsidR="00052F82" w:rsidRDefault="00052F82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>
        <w:rPr>
          <w:rFonts w:ascii="Menlo" w:hAnsi="Menlo" w:cs="Menlo"/>
          <w:color w:val="000000"/>
          <w:sz w:val="18"/>
          <w:szCs w:val="18"/>
          <w:lang w:val="de-AT" w:eastAsia="en-US"/>
        </w:rPr>
        <w:t>Gegeben sind folgende Strings:</w:t>
      </w:r>
    </w:p>
    <w:p w14:paraId="5A781D7A" w14:textId="77777777" w:rsidR="00052F82" w:rsidRPr="00052F82" w:rsidRDefault="00052F82" w:rsidP="00052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String </w:t>
      </w:r>
      <w:proofErr w:type="spellStart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bspString</w:t>
      </w:r>
      <w:proofErr w:type="spellEnd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 = </w:t>
      </w:r>
      <w:r w:rsidRPr="00052F82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 Wow, es scheint die Sonne!     "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</w:p>
    <w:p w14:paraId="588CF78F" w14:textId="62144006" w:rsidR="007158E1" w:rsidRPr="00E27CEF" w:rsidRDefault="00052F82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String </w:t>
      </w:r>
      <w:proofErr w:type="spellStart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zahlenString</w:t>
      </w:r>
      <w:proofErr w:type="spellEnd"/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 = </w:t>
      </w:r>
      <w:r w:rsidRPr="00052F82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"Wir zählen bis 123"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br/>
        <w:t xml:space="preserve">String zahlen = </w:t>
      </w:r>
      <w:r w:rsidRPr="00052F82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"123.9"</w:t>
      </w:r>
      <w:r w:rsidRPr="00052F82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  <w:r w:rsidR="007158E1"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3956"/>
        <w:gridCol w:w="850"/>
        <w:gridCol w:w="1559"/>
        <w:gridCol w:w="2829"/>
      </w:tblGrid>
      <w:tr w:rsidR="00D67EF9" w14:paraId="1036DBBA" w14:textId="77777777" w:rsidTr="00052F82">
        <w:tc>
          <w:tcPr>
            <w:tcW w:w="434" w:type="dxa"/>
          </w:tcPr>
          <w:p w14:paraId="4A698899" w14:textId="77777777" w:rsidR="00D67EF9" w:rsidRPr="00C83443" w:rsidRDefault="00D67EF9" w:rsidP="007158E1">
            <w:pPr>
              <w:rPr>
                <w:b/>
                <w:lang w:val="de-AT"/>
              </w:rPr>
            </w:pPr>
          </w:p>
        </w:tc>
        <w:tc>
          <w:tcPr>
            <w:tcW w:w="3956" w:type="dxa"/>
          </w:tcPr>
          <w:p w14:paraId="1CE3F051" w14:textId="5627A81F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2409" w:type="dxa"/>
            <w:gridSpan w:val="2"/>
          </w:tcPr>
          <w:p w14:paraId="6F872791" w14:textId="77899369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2829" w:type="dxa"/>
          </w:tcPr>
          <w:p w14:paraId="2F05E535" w14:textId="7F62F472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D67EF9" w14:paraId="1C3A56E3" w14:textId="77777777" w:rsidTr="00BF5304">
        <w:trPr>
          <w:trHeight w:val="624"/>
        </w:trPr>
        <w:tc>
          <w:tcPr>
            <w:tcW w:w="434" w:type="dxa"/>
          </w:tcPr>
          <w:p w14:paraId="1754181B" w14:textId="44A7CD3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06" w:type="dxa"/>
            <w:gridSpan w:val="2"/>
          </w:tcPr>
          <w:p w14:paraId="4F3E121A" w14:textId="77777777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bspString.toLowerCase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23982E43" w14:textId="63381B14" w:rsidR="00D67EF9" w:rsidRPr="003B4518" w:rsidRDefault="00D67EF9" w:rsidP="00BF5304">
            <w:pPr>
              <w:jc w:val="center"/>
              <w:rPr>
                <w:rFonts w:ascii="Courier New" w:hAnsi="Courier New" w:cs="Courier New"/>
                <w:lang w:val="de-AT"/>
              </w:rPr>
            </w:pPr>
          </w:p>
        </w:tc>
        <w:tc>
          <w:tcPr>
            <w:tcW w:w="1559" w:type="dxa"/>
          </w:tcPr>
          <w:p w14:paraId="203382F4" w14:textId="7E824EA4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73339079" w14:textId="2F9EE9F6" w:rsidR="00D67EF9" w:rsidRDefault="00D67EF9" w:rsidP="0006484D">
            <w:pPr>
              <w:rPr>
                <w:lang w:val="de-AT"/>
              </w:rPr>
            </w:pPr>
          </w:p>
        </w:tc>
      </w:tr>
      <w:tr w:rsidR="00D67EF9" w14:paraId="7834170E" w14:textId="77777777" w:rsidTr="00BF5304">
        <w:trPr>
          <w:trHeight w:val="624"/>
        </w:trPr>
        <w:tc>
          <w:tcPr>
            <w:tcW w:w="434" w:type="dxa"/>
          </w:tcPr>
          <w:p w14:paraId="3AA7E44E" w14:textId="7479104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06" w:type="dxa"/>
            <w:gridSpan w:val="2"/>
          </w:tcPr>
          <w:p w14:paraId="647F3690" w14:textId="77777777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bspString.toUpperCase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5240FB8" w14:textId="7A73A867" w:rsidR="00D67EF9" w:rsidRPr="003B4518" w:rsidRDefault="00D67EF9" w:rsidP="00BF5304">
            <w:pPr>
              <w:jc w:val="center"/>
              <w:rPr>
                <w:rFonts w:ascii="Courier New" w:hAnsi="Courier New" w:cs="Courier New"/>
                <w:lang w:val="de-AT"/>
              </w:rPr>
            </w:pPr>
          </w:p>
        </w:tc>
        <w:tc>
          <w:tcPr>
            <w:tcW w:w="1559" w:type="dxa"/>
          </w:tcPr>
          <w:p w14:paraId="537BC3BC" w14:textId="4504355A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4E10DE7C" w14:textId="680FE655" w:rsidR="0006484D" w:rsidRPr="0006484D" w:rsidRDefault="0006484D" w:rsidP="0006484D">
            <w:pPr>
              <w:rPr>
                <w:lang w:val="de-AT"/>
              </w:rPr>
            </w:pPr>
          </w:p>
        </w:tc>
      </w:tr>
      <w:tr w:rsidR="00D67EF9" w14:paraId="3B9F8C1E" w14:textId="77777777" w:rsidTr="00BF5304">
        <w:trPr>
          <w:trHeight w:val="624"/>
        </w:trPr>
        <w:tc>
          <w:tcPr>
            <w:tcW w:w="434" w:type="dxa"/>
          </w:tcPr>
          <w:p w14:paraId="34075CE0" w14:textId="63721DF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06" w:type="dxa"/>
            <w:gridSpan w:val="2"/>
          </w:tcPr>
          <w:p w14:paraId="228A5B6D" w14:textId="77777777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bspString.trim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1657664" w14:textId="421064F7" w:rsidR="00D67EF9" w:rsidRPr="003B4518" w:rsidRDefault="00D67EF9" w:rsidP="00BF5304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</w:tcPr>
          <w:p w14:paraId="2C7B8903" w14:textId="33890D12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1A43F1CA" w14:textId="4D7F9BCE" w:rsidR="00D67EF9" w:rsidRDefault="00D67EF9" w:rsidP="0006484D">
            <w:pPr>
              <w:rPr>
                <w:lang w:val="de-AT"/>
              </w:rPr>
            </w:pPr>
          </w:p>
        </w:tc>
      </w:tr>
      <w:tr w:rsidR="00D67EF9" w14:paraId="383F25AC" w14:textId="77777777" w:rsidTr="00BF5304">
        <w:trPr>
          <w:trHeight w:val="624"/>
        </w:trPr>
        <w:tc>
          <w:tcPr>
            <w:tcW w:w="434" w:type="dxa"/>
          </w:tcPr>
          <w:p w14:paraId="49B29FBB" w14:textId="2BF4E3D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06" w:type="dxa"/>
            <w:gridSpan w:val="2"/>
          </w:tcPr>
          <w:p w14:paraId="21FD079A" w14:textId="690990E3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bspString.trim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72CF1FCB" w14:textId="09FE20CA" w:rsidR="00D67EF9" w:rsidRPr="003B4518" w:rsidRDefault="00D67EF9" w:rsidP="00BF5304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59" w:type="dxa"/>
          </w:tcPr>
          <w:p w14:paraId="0F039C72" w14:textId="15F714D6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189571E5" w14:textId="2BC74036" w:rsidR="00D67EF9" w:rsidRDefault="00D67EF9" w:rsidP="0006484D">
            <w:pPr>
              <w:rPr>
                <w:lang w:val="de-AT"/>
              </w:rPr>
            </w:pPr>
          </w:p>
        </w:tc>
      </w:tr>
      <w:tr w:rsidR="00D67EF9" w14:paraId="688E27D3" w14:textId="77777777" w:rsidTr="00BF5304">
        <w:trPr>
          <w:trHeight w:val="624"/>
        </w:trPr>
        <w:tc>
          <w:tcPr>
            <w:tcW w:w="434" w:type="dxa"/>
          </w:tcPr>
          <w:p w14:paraId="6A9C569F" w14:textId="6CD5E87A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5</w:t>
            </w:r>
          </w:p>
        </w:tc>
        <w:tc>
          <w:tcPr>
            <w:tcW w:w="4806" w:type="dxa"/>
            <w:gridSpan w:val="2"/>
          </w:tcPr>
          <w:p w14:paraId="64876E3A" w14:textId="2F08435C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9951C43" w14:textId="753C9CAD" w:rsidR="00D67EF9" w:rsidRPr="003B4518" w:rsidRDefault="00D67EF9" w:rsidP="00BF5304">
            <w:pPr>
              <w:pStyle w:val="HTMLPreformatted"/>
              <w:shd w:val="clear" w:color="auto" w:fill="FFFFFF"/>
              <w:jc w:val="center"/>
              <w:rPr>
                <w:lang w:val="de-AT"/>
              </w:rPr>
            </w:pPr>
          </w:p>
        </w:tc>
        <w:tc>
          <w:tcPr>
            <w:tcW w:w="1559" w:type="dxa"/>
          </w:tcPr>
          <w:p w14:paraId="186A1BF2" w14:textId="36A6C081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39BED214" w14:textId="42E71894" w:rsidR="00D67EF9" w:rsidRDefault="00D67EF9" w:rsidP="0006484D">
            <w:pPr>
              <w:rPr>
                <w:lang w:val="de-AT"/>
              </w:rPr>
            </w:pPr>
          </w:p>
        </w:tc>
      </w:tr>
      <w:tr w:rsidR="00D67EF9" w14:paraId="154514C9" w14:textId="77777777" w:rsidTr="00BF5304">
        <w:trPr>
          <w:trHeight w:val="624"/>
        </w:trPr>
        <w:tc>
          <w:tcPr>
            <w:tcW w:w="434" w:type="dxa"/>
          </w:tcPr>
          <w:p w14:paraId="36CEFD2C" w14:textId="0EB4FF09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06" w:type="dxa"/>
            <w:gridSpan w:val="2"/>
          </w:tcPr>
          <w:p w14:paraId="2E6AE390" w14:textId="31487592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bspString.trim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98EA62B" w14:textId="31539B00" w:rsidR="00D67EF9" w:rsidRPr="003B4518" w:rsidRDefault="00D67EF9" w:rsidP="00BF5304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0898CF2" w14:textId="01286344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17F10B24" w14:textId="3633ED6E" w:rsidR="00D67EF9" w:rsidRDefault="00D67EF9" w:rsidP="0006484D">
            <w:pPr>
              <w:rPr>
                <w:lang w:val="de-AT"/>
              </w:rPr>
            </w:pPr>
          </w:p>
        </w:tc>
      </w:tr>
      <w:tr w:rsidR="00D67EF9" w14:paraId="19E8401B" w14:textId="77777777" w:rsidTr="00BF5304">
        <w:trPr>
          <w:trHeight w:val="624"/>
        </w:trPr>
        <w:tc>
          <w:tcPr>
            <w:tcW w:w="434" w:type="dxa"/>
          </w:tcPr>
          <w:p w14:paraId="719AB373" w14:textId="50A8C40D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06" w:type="dxa"/>
            <w:gridSpan w:val="2"/>
          </w:tcPr>
          <w:p w14:paraId="10D2550F" w14:textId="7821424B" w:rsidR="0006484D" w:rsidRDefault="0006484D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DB78B0C" w14:textId="6F6E161B" w:rsidR="00D67EF9" w:rsidRPr="003B4518" w:rsidRDefault="00D67EF9" w:rsidP="00BF5304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5E3FCC" w14:textId="6DF831AB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6BC25949" w14:textId="0574D411" w:rsidR="00D67EF9" w:rsidRDefault="00D67EF9" w:rsidP="0006484D">
            <w:pPr>
              <w:rPr>
                <w:lang w:val="de-AT"/>
              </w:rPr>
            </w:pPr>
          </w:p>
        </w:tc>
      </w:tr>
      <w:tr w:rsidR="00D67EF9" w14:paraId="263EBC55" w14:textId="77777777" w:rsidTr="00BF5304">
        <w:trPr>
          <w:trHeight w:val="624"/>
        </w:trPr>
        <w:tc>
          <w:tcPr>
            <w:tcW w:w="434" w:type="dxa"/>
          </w:tcPr>
          <w:p w14:paraId="6573E10A" w14:textId="75760102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4806" w:type="dxa"/>
            <w:gridSpan w:val="2"/>
          </w:tcPr>
          <w:p w14:paraId="53572A7F" w14:textId="77777777" w:rsidR="00052F82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bspString.replace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w'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'b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58950E0" w14:textId="6D52F21B" w:rsidR="00D67EF9" w:rsidRPr="003B4518" w:rsidRDefault="00D67EF9" w:rsidP="00BF5304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FF07704" w14:textId="5402BE6A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7712C5E4" w14:textId="659659DF" w:rsidR="00D67EF9" w:rsidRDefault="00D67EF9" w:rsidP="0006484D">
            <w:pPr>
              <w:rPr>
                <w:lang w:val="de-AT"/>
              </w:rPr>
            </w:pPr>
          </w:p>
        </w:tc>
      </w:tr>
      <w:tr w:rsidR="00D67EF9" w:rsidRPr="005E2871" w14:paraId="4C7265C7" w14:textId="77777777" w:rsidTr="00BF5304">
        <w:trPr>
          <w:trHeight w:val="624"/>
        </w:trPr>
        <w:tc>
          <w:tcPr>
            <w:tcW w:w="434" w:type="dxa"/>
          </w:tcPr>
          <w:p w14:paraId="25140C96" w14:textId="4B11A53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9</w:t>
            </w:r>
          </w:p>
        </w:tc>
        <w:tc>
          <w:tcPr>
            <w:tcW w:w="4806" w:type="dxa"/>
            <w:gridSpan w:val="2"/>
          </w:tcPr>
          <w:p w14:paraId="3FFB1214" w14:textId="77777777" w:rsidR="00052F82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bspString.trim</w:t>
            </w:r>
            <w:proofErr w:type="spellEnd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().substring(</w:t>
            </w:r>
            <w:r w:rsidRPr="00052F8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052F8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3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3E36FD2E" w14:textId="1DCF97B1" w:rsidR="00052F82" w:rsidRPr="00052F82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toLowerCase</w:t>
            </w:r>
            <w:proofErr w:type="spellEnd"/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().replace(</w:t>
            </w:r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w'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'l</w:t>
            </w:r>
            <w:proofErr w:type="spellEnd"/>
            <w:r w:rsidRPr="00052F82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052F8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7A02B6E8" w14:textId="221EF005" w:rsidR="00D67EF9" w:rsidRPr="00052F82" w:rsidRDefault="00D67EF9" w:rsidP="00BF5304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52FCB68" w14:textId="795525AE" w:rsidR="00D67EF9" w:rsidRPr="00052F82" w:rsidRDefault="00D67EF9" w:rsidP="007158E1">
            <w:pPr>
              <w:rPr>
                <w:lang w:val="en-US"/>
              </w:rPr>
            </w:pPr>
          </w:p>
        </w:tc>
        <w:tc>
          <w:tcPr>
            <w:tcW w:w="2829" w:type="dxa"/>
          </w:tcPr>
          <w:p w14:paraId="259B28A1" w14:textId="084FD2C3" w:rsidR="00D67EF9" w:rsidRPr="00052F82" w:rsidRDefault="00D67EF9" w:rsidP="0006484D">
            <w:pPr>
              <w:rPr>
                <w:lang w:val="en-US"/>
              </w:rPr>
            </w:pPr>
          </w:p>
        </w:tc>
      </w:tr>
      <w:tr w:rsidR="00D67EF9" w14:paraId="1C6DE2E9" w14:textId="77777777" w:rsidTr="00BF5304">
        <w:trPr>
          <w:trHeight w:val="624"/>
        </w:trPr>
        <w:tc>
          <w:tcPr>
            <w:tcW w:w="434" w:type="dxa"/>
          </w:tcPr>
          <w:p w14:paraId="11D86BE0" w14:textId="1C659FA2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6" w:type="dxa"/>
            <w:gridSpan w:val="2"/>
          </w:tcPr>
          <w:p w14:paraId="67536BCA" w14:textId="77777777" w:rsidR="00052F82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zahlenString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6D738AE" w14:textId="4568FA34" w:rsidR="00D67EF9" w:rsidRDefault="00D67EF9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9A6426D" w14:textId="7D352BBE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0A4F39ED" w14:textId="52936FCF" w:rsidR="00D67EF9" w:rsidRDefault="00D67EF9" w:rsidP="0006484D">
            <w:pPr>
              <w:rPr>
                <w:lang w:val="de-AT"/>
              </w:rPr>
            </w:pPr>
          </w:p>
        </w:tc>
      </w:tr>
      <w:tr w:rsidR="000F5548" w14:paraId="7A73D660" w14:textId="77777777" w:rsidTr="00BF5304">
        <w:trPr>
          <w:trHeight w:val="624"/>
        </w:trPr>
        <w:tc>
          <w:tcPr>
            <w:tcW w:w="434" w:type="dxa"/>
          </w:tcPr>
          <w:p w14:paraId="23126251" w14:textId="0AAD1A5C" w:rsidR="000F5548" w:rsidRDefault="00FC1518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6" w:type="dxa"/>
            <w:gridSpan w:val="2"/>
          </w:tcPr>
          <w:p w14:paraId="13528DD4" w14:textId="19E53BBB" w:rsidR="000F5548" w:rsidRPr="000F5548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Float.parseFloat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(zahlen);</w:t>
            </w:r>
          </w:p>
        </w:tc>
        <w:tc>
          <w:tcPr>
            <w:tcW w:w="1559" w:type="dxa"/>
          </w:tcPr>
          <w:p w14:paraId="6117ADAB" w14:textId="42E57A0F" w:rsidR="000F5548" w:rsidRDefault="000F5548" w:rsidP="009C6BE6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646E670A" w14:textId="7BDC062A" w:rsidR="000F5548" w:rsidRDefault="000F5548" w:rsidP="0006484D">
            <w:pPr>
              <w:rPr>
                <w:lang w:val="de-AT"/>
              </w:rPr>
            </w:pPr>
          </w:p>
        </w:tc>
      </w:tr>
      <w:tr w:rsidR="00052F82" w14:paraId="67EF17CA" w14:textId="77777777" w:rsidTr="00BF5304">
        <w:trPr>
          <w:trHeight w:val="624"/>
        </w:trPr>
        <w:tc>
          <w:tcPr>
            <w:tcW w:w="434" w:type="dxa"/>
          </w:tcPr>
          <w:p w14:paraId="3116E8E3" w14:textId="1CBF407C" w:rsidR="00052F82" w:rsidRDefault="00EC2A86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6" w:type="dxa"/>
            <w:gridSpan w:val="2"/>
          </w:tcPr>
          <w:p w14:paraId="56F11931" w14:textId="28BE1D95" w:rsidR="00052F82" w:rsidRPr="000F5548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Double.parseDouble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(zahlen);</w:t>
            </w:r>
          </w:p>
        </w:tc>
        <w:tc>
          <w:tcPr>
            <w:tcW w:w="1559" w:type="dxa"/>
          </w:tcPr>
          <w:p w14:paraId="7A6046A3" w14:textId="25ED3785" w:rsidR="00052F82" w:rsidRDefault="00052F82" w:rsidP="009C6BE6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5A82D340" w14:textId="78887494" w:rsidR="00052F82" w:rsidRDefault="00052F82" w:rsidP="0006484D">
            <w:pPr>
              <w:rPr>
                <w:lang w:val="de-AT"/>
              </w:rPr>
            </w:pPr>
          </w:p>
        </w:tc>
      </w:tr>
      <w:tr w:rsidR="00052F82" w14:paraId="1484196E" w14:textId="77777777" w:rsidTr="00BF5304">
        <w:trPr>
          <w:trHeight w:val="624"/>
        </w:trPr>
        <w:tc>
          <w:tcPr>
            <w:tcW w:w="434" w:type="dxa"/>
          </w:tcPr>
          <w:p w14:paraId="45E0FD44" w14:textId="1E6390AF" w:rsidR="00052F82" w:rsidRDefault="00EC2A86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6" w:type="dxa"/>
            <w:gridSpan w:val="2"/>
          </w:tcPr>
          <w:p w14:paraId="463649D9" w14:textId="77777777" w:rsidR="00052F82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(zahlen);</w:t>
            </w:r>
          </w:p>
          <w:p w14:paraId="636106CC" w14:textId="2F00A13C" w:rsidR="00052F82" w:rsidRPr="000F5548" w:rsidRDefault="00052F82" w:rsidP="00BF5304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C4EABEF" w14:textId="43A3BCEE" w:rsidR="00052F82" w:rsidRDefault="00052F82" w:rsidP="009C6BE6">
            <w:pPr>
              <w:rPr>
                <w:lang w:val="de-AT"/>
              </w:rPr>
            </w:pPr>
          </w:p>
        </w:tc>
        <w:tc>
          <w:tcPr>
            <w:tcW w:w="2829" w:type="dxa"/>
          </w:tcPr>
          <w:p w14:paraId="1126B1EA" w14:textId="1877B692" w:rsidR="00052F82" w:rsidRDefault="00052F82" w:rsidP="0006484D">
            <w:pPr>
              <w:rPr>
                <w:lang w:val="de-AT"/>
              </w:rPr>
            </w:pPr>
          </w:p>
        </w:tc>
      </w:tr>
      <w:bookmarkEnd w:id="0"/>
    </w:tbl>
    <w:p w14:paraId="4ED30DC5" w14:textId="77777777" w:rsidR="009C6BE6" w:rsidRPr="0082486D" w:rsidRDefault="009C6BE6" w:rsidP="00FC1518">
      <w:pPr>
        <w:rPr>
          <w:lang w:val="en-US"/>
        </w:rPr>
      </w:pPr>
    </w:p>
    <w:sectPr w:rsidR="009C6BE6" w:rsidRPr="0082486D" w:rsidSect="003D40FD">
      <w:headerReference w:type="default" r:id="rId11"/>
      <w:footerReference w:type="default" r:id="rId12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AEC34" w14:textId="77777777" w:rsidR="00863739" w:rsidRDefault="00863739">
      <w:r>
        <w:separator/>
      </w:r>
    </w:p>
  </w:endnote>
  <w:endnote w:type="continuationSeparator" w:id="0">
    <w:p w14:paraId="66A32ECF" w14:textId="77777777" w:rsidR="00863739" w:rsidRDefault="0086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10AF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A49116" wp14:editId="045ED455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CCA54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491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" filled="f" stroked="f">
              <v:textbox>
                <w:txbxContent>
                  <w:p w14:paraId="15BCCA54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48477" wp14:editId="595A9CED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0B657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48477" id="Text Box 1" o:spid="_x0000_s1028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" filled="f" stroked="f">
              <v:textbox>
                <w:txbxContent>
                  <w:p w14:paraId="5D80B657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D1A50" w14:textId="77777777" w:rsidR="00863739" w:rsidRDefault="00863739">
      <w:r>
        <w:separator/>
      </w:r>
    </w:p>
  </w:footnote>
  <w:footnote w:type="continuationSeparator" w:id="0">
    <w:p w14:paraId="66E4B8B2" w14:textId="77777777" w:rsidR="00863739" w:rsidRDefault="0086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6"/>
      <w:gridCol w:w="7882"/>
    </w:tblGrid>
    <w:tr w:rsidR="00B91D02" w14:paraId="675D7471" w14:textId="77777777" w:rsidTr="00F61D0E">
      <w:trPr>
        <w:trHeight w:hRule="exact" w:val="1134"/>
      </w:trPr>
      <w:tc>
        <w:tcPr>
          <w:tcW w:w="1760" w:type="dxa"/>
        </w:tcPr>
        <w:p w14:paraId="2C67B4D8" w14:textId="77777777" w:rsidR="00B91D02" w:rsidRDefault="00042E8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216EDBF5" wp14:editId="34F91C3F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219189BA" w14:textId="77777777" w:rsidR="00B91D02" w:rsidRPr="00D06F48" w:rsidRDefault="00F40DF9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BD7959" wp14:editId="46E4DDA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05D2" w14:textId="0B6F3962" w:rsidR="00B91D02" w:rsidRPr="005E7B9D" w:rsidRDefault="005E7B9D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t>Softwareentwicklung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D7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" filled="f" stroked="f">
                    <v:textbox>
                      <w:txbxContent>
                        <w:p w14:paraId="044305D2" w14:textId="0B6F3962" w:rsidR="00B91D02" w:rsidRPr="005E7B9D" w:rsidRDefault="005E7B9D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t>Softwareentwicklung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490505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0B28CD"/>
    <w:multiLevelType w:val="hybridMultilevel"/>
    <w:tmpl w:val="BD3ACB2C"/>
    <w:lvl w:ilvl="0" w:tplc="164A7F84">
      <w:start w:val="1"/>
      <w:numFmt w:val="decimal"/>
      <w:pStyle w:val="ListBullet"/>
      <w:lvlText w:val="%1."/>
      <w:lvlJc w:val="left"/>
      <w:pPr>
        <w:ind w:left="1440" w:hanging="360"/>
      </w:pPr>
      <w:rPr>
        <w:rFonts w:hint="default"/>
      </w:rPr>
    </w:lvl>
    <w:lvl w:ilvl="1" w:tplc="815C36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44"/>
    <w:multiLevelType w:val="hybridMultilevel"/>
    <w:tmpl w:val="588A1D88"/>
    <w:lvl w:ilvl="0" w:tplc="2B1A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B3D"/>
    <w:multiLevelType w:val="hybridMultilevel"/>
    <w:tmpl w:val="C44AE882"/>
    <w:lvl w:ilvl="0" w:tplc="5432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B5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05EB9"/>
    <w:multiLevelType w:val="multilevel"/>
    <w:tmpl w:val="6A768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4" w15:restartNumberingAfterBreak="0">
    <w:nsid w:val="447C0884"/>
    <w:multiLevelType w:val="hybridMultilevel"/>
    <w:tmpl w:val="A7C600C8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25" w15:restartNumberingAfterBreak="0">
    <w:nsid w:val="47F41E97"/>
    <w:multiLevelType w:val="hybridMultilevel"/>
    <w:tmpl w:val="D5409E72"/>
    <w:lvl w:ilvl="0" w:tplc="8C88E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C49E86D6"/>
    <w:lvl w:ilvl="0" w:tplc="FB26933E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2560133"/>
    <w:multiLevelType w:val="hybridMultilevel"/>
    <w:tmpl w:val="E6143366"/>
    <w:lvl w:ilvl="0" w:tplc="ED3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F68"/>
    <w:multiLevelType w:val="hybridMultilevel"/>
    <w:tmpl w:val="3576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A81"/>
    <w:multiLevelType w:val="multilevel"/>
    <w:tmpl w:val="C24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F16054"/>
    <w:multiLevelType w:val="hybridMultilevel"/>
    <w:tmpl w:val="6E3A46A0"/>
    <w:lvl w:ilvl="0" w:tplc="F774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22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1"/>
  </w:num>
  <w:num w:numId="31">
    <w:abstractNumId w:val="20"/>
  </w:num>
  <w:num w:numId="32">
    <w:abstractNumId w:val="19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30"/>
  </w:num>
  <w:num w:numId="38">
    <w:abstractNumId w:val="25"/>
  </w:num>
  <w:num w:numId="39">
    <w:abstractNumId w:val="35"/>
  </w:num>
  <w:num w:numId="40">
    <w:abstractNumId w:val="18"/>
  </w:num>
  <w:num w:numId="41">
    <w:abstractNumId w:val="37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3101F"/>
    <w:rsid w:val="00042E89"/>
    <w:rsid w:val="00047F71"/>
    <w:rsid w:val="00052F82"/>
    <w:rsid w:val="0005597D"/>
    <w:rsid w:val="0006484D"/>
    <w:rsid w:val="0007128E"/>
    <w:rsid w:val="000A440B"/>
    <w:rsid w:val="000A67F2"/>
    <w:rsid w:val="000B5FF4"/>
    <w:rsid w:val="000D55BC"/>
    <w:rsid w:val="000E022B"/>
    <w:rsid w:val="000F5548"/>
    <w:rsid w:val="00176A36"/>
    <w:rsid w:val="001908A3"/>
    <w:rsid w:val="001A1FD0"/>
    <w:rsid w:val="001D174E"/>
    <w:rsid w:val="001D3EE0"/>
    <w:rsid w:val="00201356"/>
    <w:rsid w:val="002018E1"/>
    <w:rsid w:val="00204980"/>
    <w:rsid w:val="00283730"/>
    <w:rsid w:val="00284FAC"/>
    <w:rsid w:val="002A54FC"/>
    <w:rsid w:val="002A7EC2"/>
    <w:rsid w:val="002B0EEA"/>
    <w:rsid w:val="002B2778"/>
    <w:rsid w:val="002C462B"/>
    <w:rsid w:val="002F2B54"/>
    <w:rsid w:val="00314201"/>
    <w:rsid w:val="00325AF5"/>
    <w:rsid w:val="00335AF9"/>
    <w:rsid w:val="00352C75"/>
    <w:rsid w:val="00397346"/>
    <w:rsid w:val="003A1D7A"/>
    <w:rsid w:val="003B4518"/>
    <w:rsid w:val="003D40FD"/>
    <w:rsid w:val="003D4F39"/>
    <w:rsid w:val="003F2BE4"/>
    <w:rsid w:val="003F3A95"/>
    <w:rsid w:val="003F5394"/>
    <w:rsid w:val="0041430D"/>
    <w:rsid w:val="0043558E"/>
    <w:rsid w:val="004434D7"/>
    <w:rsid w:val="004504C1"/>
    <w:rsid w:val="00456AC4"/>
    <w:rsid w:val="0045789C"/>
    <w:rsid w:val="00457FB6"/>
    <w:rsid w:val="0046694B"/>
    <w:rsid w:val="00470E78"/>
    <w:rsid w:val="00476676"/>
    <w:rsid w:val="0049000E"/>
    <w:rsid w:val="00495CA3"/>
    <w:rsid w:val="004A2862"/>
    <w:rsid w:val="004A3378"/>
    <w:rsid w:val="004C7E75"/>
    <w:rsid w:val="004D0064"/>
    <w:rsid w:val="004D411E"/>
    <w:rsid w:val="00580377"/>
    <w:rsid w:val="00592104"/>
    <w:rsid w:val="005947DB"/>
    <w:rsid w:val="005A364D"/>
    <w:rsid w:val="005A7DDB"/>
    <w:rsid w:val="005B7E78"/>
    <w:rsid w:val="005D05A2"/>
    <w:rsid w:val="005E2871"/>
    <w:rsid w:val="005E7B9D"/>
    <w:rsid w:val="005E7E7E"/>
    <w:rsid w:val="006535FD"/>
    <w:rsid w:val="006847D3"/>
    <w:rsid w:val="006939F7"/>
    <w:rsid w:val="0069591D"/>
    <w:rsid w:val="006A79A7"/>
    <w:rsid w:val="006C2371"/>
    <w:rsid w:val="006C77C4"/>
    <w:rsid w:val="006E5122"/>
    <w:rsid w:val="007014D1"/>
    <w:rsid w:val="00710B2D"/>
    <w:rsid w:val="007158E1"/>
    <w:rsid w:val="007378B1"/>
    <w:rsid w:val="00741CB4"/>
    <w:rsid w:val="007619F4"/>
    <w:rsid w:val="00766273"/>
    <w:rsid w:val="00775C92"/>
    <w:rsid w:val="00781C91"/>
    <w:rsid w:val="00791D98"/>
    <w:rsid w:val="007B7E6F"/>
    <w:rsid w:val="007C4E09"/>
    <w:rsid w:val="008215DC"/>
    <w:rsid w:val="0082486D"/>
    <w:rsid w:val="00863739"/>
    <w:rsid w:val="0087607C"/>
    <w:rsid w:val="00893474"/>
    <w:rsid w:val="008E2333"/>
    <w:rsid w:val="008E3625"/>
    <w:rsid w:val="008F7332"/>
    <w:rsid w:val="00925A39"/>
    <w:rsid w:val="00937837"/>
    <w:rsid w:val="00945D3A"/>
    <w:rsid w:val="00947074"/>
    <w:rsid w:val="00957E4A"/>
    <w:rsid w:val="009931BD"/>
    <w:rsid w:val="009940AF"/>
    <w:rsid w:val="009C2C2C"/>
    <w:rsid w:val="009C4764"/>
    <w:rsid w:val="009C6BE6"/>
    <w:rsid w:val="009E0DD7"/>
    <w:rsid w:val="009E3DE3"/>
    <w:rsid w:val="00A15868"/>
    <w:rsid w:val="00A2114A"/>
    <w:rsid w:val="00A40D79"/>
    <w:rsid w:val="00A46ABF"/>
    <w:rsid w:val="00A6683F"/>
    <w:rsid w:val="00A95EDF"/>
    <w:rsid w:val="00AD510F"/>
    <w:rsid w:val="00AF2A32"/>
    <w:rsid w:val="00B118BE"/>
    <w:rsid w:val="00B14E6C"/>
    <w:rsid w:val="00B84AAE"/>
    <w:rsid w:val="00B91D02"/>
    <w:rsid w:val="00BA197A"/>
    <w:rsid w:val="00BB08C0"/>
    <w:rsid w:val="00BE035C"/>
    <w:rsid w:val="00BE3921"/>
    <w:rsid w:val="00BE4C21"/>
    <w:rsid w:val="00BF5304"/>
    <w:rsid w:val="00C23FDD"/>
    <w:rsid w:val="00C62F18"/>
    <w:rsid w:val="00C71692"/>
    <w:rsid w:val="00C80E09"/>
    <w:rsid w:val="00C81370"/>
    <w:rsid w:val="00C83443"/>
    <w:rsid w:val="00C914B5"/>
    <w:rsid w:val="00C91660"/>
    <w:rsid w:val="00CB2C34"/>
    <w:rsid w:val="00CB5A35"/>
    <w:rsid w:val="00CD0891"/>
    <w:rsid w:val="00CF576F"/>
    <w:rsid w:val="00D06F48"/>
    <w:rsid w:val="00D10AD5"/>
    <w:rsid w:val="00D336A9"/>
    <w:rsid w:val="00D67EF9"/>
    <w:rsid w:val="00D722E2"/>
    <w:rsid w:val="00D73878"/>
    <w:rsid w:val="00D75DD4"/>
    <w:rsid w:val="00DB4431"/>
    <w:rsid w:val="00DD3FF3"/>
    <w:rsid w:val="00DD54FE"/>
    <w:rsid w:val="00DD5662"/>
    <w:rsid w:val="00DD664B"/>
    <w:rsid w:val="00DE27AA"/>
    <w:rsid w:val="00E22C5F"/>
    <w:rsid w:val="00E27CEF"/>
    <w:rsid w:val="00E37E3E"/>
    <w:rsid w:val="00E553C7"/>
    <w:rsid w:val="00E60E25"/>
    <w:rsid w:val="00E82650"/>
    <w:rsid w:val="00E91055"/>
    <w:rsid w:val="00EA2514"/>
    <w:rsid w:val="00EC2A86"/>
    <w:rsid w:val="00EC74A6"/>
    <w:rsid w:val="00ED1AFF"/>
    <w:rsid w:val="00ED241F"/>
    <w:rsid w:val="00EE0237"/>
    <w:rsid w:val="00EF4195"/>
    <w:rsid w:val="00EF6844"/>
    <w:rsid w:val="00F265A7"/>
    <w:rsid w:val="00F35EF5"/>
    <w:rsid w:val="00F36CDE"/>
    <w:rsid w:val="00F40DF9"/>
    <w:rsid w:val="00F53E45"/>
    <w:rsid w:val="00F61D0E"/>
    <w:rsid w:val="00F918EA"/>
    <w:rsid w:val="00FB5EC8"/>
    <w:rsid w:val="00FC1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1257A"/>
  <w15:docId w15:val="{299CC136-506A-9F4E-AF1E-93B382F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0A67F2"/>
    <w:pPr>
      <w:numPr>
        <w:numId w:val="44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43558E"/>
    <w:pPr>
      <w:spacing w:line="360" w:lineRule="auto"/>
      <w:ind w:left="709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284FAC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78"/>
    <w:rPr>
      <w:rFonts w:ascii="Courier New" w:hAnsi="Courier New" w:cs="Courier New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A3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378"/>
  </w:style>
  <w:style w:type="character" w:customStyle="1" w:styleId="instancename">
    <w:name w:val="instancename"/>
    <w:basedOn w:val="DefaultParagraphFont"/>
    <w:rsid w:val="006C2371"/>
  </w:style>
  <w:style w:type="character" w:customStyle="1" w:styleId="accesshide">
    <w:name w:val="accesshide"/>
    <w:basedOn w:val="DefaultParagraphFont"/>
    <w:rsid w:val="006C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2" ma:contentTypeDescription="Ein neues Dokument erstellen." ma:contentTypeScope="" ma:versionID="a4633fb4a82c016156aa455fc018d785">
  <xsd:schema xmlns:xsd="http://www.w3.org/2001/XMLSchema" xmlns:xs="http://www.w3.org/2001/XMLSchema" xmlns:p="http://schemas.microsoft.com/office/2006/metadata/properties" xmlns:ns2="fb7a9a7d-d11a-437a-bff1-65e6831d4549" targetNamespace="http://schemas.microsoft.com/office/2006/metadata/properties" ma:root="true" ma:fieldsID="fe010e1e53ae2a141ee80eea7763bf43" ns2:_="">
    <xsd:import namespace="fb7a9a7d-d11a-437a-bff1-65e6831d4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580F01-59B1-481D-8E03-D170201C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1A1216-EF0F-1341-872A-29E2F617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C:\Users\BernhardNICKEL\Downloads\pm_template_generisch_v2.dotx</Template>
  <TotalTime>46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allgemein</vt:lpstr>
      <vt:lpstr>M104</vt:lpstr>
    </vt:vector>
  </TitlesOfParts>
  <Manager>Prof. Ing. Dipl.-Ing.(FH) Bernhard NICKEL, BEd</Manager>
  <Company>HTL3 Rennweg</Company>
  <LinksUpToDate>false</LinksUpToDate>
  <CharactersWithSpaces>844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BUCHINGER Reinhold</cp:lastModifiedBy>
  <cp:revision>6</cp:revision>
  <cp:lastPrinted>2013-09-01T12:26:00Z</cp:lastPrinted>
  <dcterms:created xsi:type="dcterms:W3CDTF">2019-03-04T12:32:00Z</dcterms:created>
  <dcterms:modified xsi:type="dcterms:W3CDTF">2019-03-05T11:17:00Z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</Properties>
</file>