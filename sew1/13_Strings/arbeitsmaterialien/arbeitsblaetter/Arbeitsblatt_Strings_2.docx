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3152"/>
        <w:gridCol w:w="1242"/>
        <w:gridCol w:w="2803"/>
      </w:tblGrid>
      <w:tr w:rsidR="005A7DDB" w:rsidRPr="00495CA3" w14:paraId="000812BB" w14:textId="77777777" w:rsidTr="009E0DD7">
        <w:trPr>
          <w:trHeight w:hRule="exact" w:val="567"/>
        </w:trPr>
        <w:tc>
          <w:tcPr>
            <w:tcW w:w="7054" w:type="dxa"/>
            <w:gridSpan w:val="5"/>
            <w:tcBorders>
              <w:bottom w:val="single" w:sz="4" w:space="0" w:color="A6A6A6" w:themeColor="background1" w:themeShade="A6"/>
            </w:tcBorders>
            <w:vAlign w:val="center"/>
          </w:tcPr>
          <w:p w14:paraId="208A8E80" w14:textId="0AFDBC71" w:rsidR="005A7DDB" w:rsidRPr="00580377" w:rsidRDefault="005E7E7E" w:rsidP="005D05A2">
            <w:pPr>
              <w:pStyle w:val="Title"/>
              <w:spacing w:line="240" w:lineRule="auto"/>
              <w:rPr>
                <w:color w:val="auto"/>
                <w:lang w:val="de-AT"/>
              </w:rPr>
            </w:pPr>
            <w:r>
              <w:rPr>
                <w:color w:val="auto"/>
                <w:lang w:val="de-AT"/>
              </w:rPr>
              <w:t xml:space="preserve">Arbeitsblatt </w:t>
            </w:r>
            <w:r w:rsidR="00E82650">
              <w:rPr>
                <w:color w:val="auto"/>
                <w:lang w:val="de-AT"/>
              </w:rPr>
              <w:t>Strings</w:t>
            </w:r>
            <w:r w:rsidR="00495CA3" w:rsidRPr="00580377">
              <w:rPr>
                <w:color w:val="auto"/>
                <w:lang w:val="de-AT"/>
              </w:rPr>
              <w:t xml:space="preserve"> </w:t>
            </w:r>
            <w:r w:rsidR="006A79A7">
              <w:rPr>
                <w:color w:val="auto"/>
                <w:lang w:val="de-AT"/>
              </w:rPr>
              <w:t>2</w:t>
            </w:r>
          </w:p>
        </w:tc>
        <w:tc>
          <w:tcPr>
            <w:tcW w:w="2803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899AE4" w14:textId="77777777" w:rsidR="005A7DDB" w:rsidRPr="00580377" w:rsidRDefault="005A7DDB" w:rsidP="009E0DD7">
            <w:pPr>
              <w:pStyle w:val="Title"/>
              <w:spacing w:line="240" w:lineRule="auto"/>
              <w:rPr>
                <w:lang w:val="de-AT"/>
              </w:rPr>
            </w:pPr>
          </w:p>
        </w:tc>
      </w:tr>
      <w:tr w:rsidR="005A7DDB" w:rsidRPr="00BE035C" w14:paraId="2C423B76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50C34F66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Themengebiet(e)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tcBorders>
              <w:top w:val="single" w:sz="4" w:space="0" w:color="A6A6A6" w:themeColor="background1" w:themeShade="A6"/>
            </w:tcBorders>
            <w:vAlign w:val="center"/>
          </w:tcPr>
          <w:p w14:paraId="6FC9D01F" w14:textId="0C9A6060" w:rsidR="005A7DDB" w:rsidRPr="00BE035C" w:rsidRDefault="00E82650" w:rsidP="0005597D">
            <w:pPr>
              <w:rPr>
                <w:b/>
                <w:szCs w:val="18"/>
              </w:rPr>
            </w:pPr>
            <w:r>
              <w:rPr>
                <w:lang w:val="en-US"/>
              </w:rPr>
              <w:t>Strings</w:t>
            </w:r>
          </w:p>
        </w:tc>
      </w:tr>
      <w:tr w:rsidR="005A7DDB" w:rsidRPr="00BE035C" w14:paraId="0871B90A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03EFDDA3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Ersteller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vAlign w:val="center"/>
          </w:tcPr>
          <w:p w14:paraId="2416596F" w14:textId="2BC99D90" w:rsidR="005A7DDB" w:rsidRPr="00BE035C" w:rsidRDefault="00284FAC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Reinhold Buchinger</w:t>
            </w:r>
          </w:p>
        </w:tc>
      </w:tr>
      <w:tr w:rsidR="005A7DDB" w:rsidRPr="00BE035C" w14:paraId="2A62980F" w14:textId="77777777" w:rsidTr="00580377">
        <w:tc>
          <w:tcPr>
            <w:tcW w:w="9857" w:type="dxa"/>
            <w:gridSpan w:val="6"/>
            <w:tcBorders>
              <w:bottom w:val="single" w:sz="4" w:space="0" w:color="A6A6A6" w:themeColor="background1" w:themeShade="A6"/>
            </w:tcBorders>
            <w:vAlign w:val="center"/>
          </w:tcPr>
          <w:p w14:paraId="0DD47393" w14:textId="77777777" w:rsidR="005A7DDB" w:rsidRPr="00BE035C" w:rsidRDefault="005A7DDB" w:rsidP="005A7DDB"/>
        </w:tc>
      </w:tr>
      <w:tr w:rsidR="000A440B" w:rsidRPr="00BE035C" w14:paraId="101ACA9D" w14:textId="77777777" w:rsidTr="00580377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3704022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459132C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3152" w:type="dxa"/>
            <w:tcBorders>
              <w:top w:val="single" w:sz="4" w:space="0" w:color="A6A6A6" w:themeColor="background1" w:themeShade="A6"/>
            </w:tcBorders>
            <w:vAlign w:val="center"/>
          </w:tcPr>
          <w:p w14:paraId="08414904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045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4B9AE39D" w14:textId="77777777"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580377" w:rsidRPr="00BE035C" w14:paraId="1720DC8E" w14:textId="77777777" w:rsidTr="00580377">
        <w:tc>
          <w:tcPr>
            <w:tcW w:w="1101" w:type="dxa"/>
            <w:vAlign w:val="center"/>
          </w:tcPr>
          <w:p w14:paraId="69536618" w14:textId="2B200BD1" w:rsidR="00580377" w:rsidRPr="00BE035C" w:rsidRDefault="005E7E7E" w:rsidP="00047F71">
            <w:pPr>
              <w:pStyle w:val="Versionsnummer"/>
            </w:pPr>
            <w:r>
              <w:t>v</w:t>
            </w:r>
            <w:r w:rsidR="00580377">
              <w:t>1.</w:t>
            </w:r>
            <w:r>
              <w:t>0</w:t>
            </w:r>
          </w:p>
        </w:tc>
        <w:tc>
          <w:tcPr>
            <w:tcW w:w="1559" w:type="dxa"/>
            <w:gridSpan w:val="2"/>
            <w:vAlign w:val="center"/>
          </w:tcPr>
          <w:p w14:paraId="3F809A7C" w14:textId="5ABECC4B" w:rsidR="00580377" w:rsidRDefault="00F53E45" w:rsidP="00047F71">
            <w:pPr>
              <w:pStyle w:val="Versionsnummer"/>
            </w:pPr>
            <w:r>
              <w:t>01</w:t>
            </w:r>
            <w:r w:rsidR="00580377">
              <w:t>.</w:t>
            </w:r>
            <w:r w:rsidR="005E7E7E">
              <w:t>0</w:t>
            </w:r>
            <w:r>
              <w:t>3</w:t>
            </w:r>
            <w:r w:rsidR="00580377">
              <w:t>.201</w:t>
            </w:r>
            <w:r w:rsidR="005E7E7E">
              <w:t>9</w:t>
            </w:r>
          </w:p>
        </w:tc>
        <w:tc>
          <w:tcPr>
            <w:tcW w:w="3152" w:type="dxa"/>
            <w:vAlign w:val="center"/>
          </w:tcPr>
          <w:p w14:paraId="43B352E0" w14:textId="28B3D10F" w:rsidR="00580377" w:rsidRDefault="00580377" w:rsidP="00047F71">
            <w:pPr>
              <w:pStyle w:val="Versionsnummer"/>
            </w:pPr>
            <w:r>
              <w:t>Reinhold Buchinger</w:t>
            </w:r>
          </w:p>
        </w:tc>
        <w:tc>
          <w:tcPr>
            <w:tcW w:w="4045" w:type="dxa"/>
            <w:gridSpan w:val="2"/>
            <w:vAlign w:val="center"/>
          </w:tcPr>
          <w:p w14:paraId="517F2E52" w14:textId="3E89FFB7" w:rsidR="00580377" w:rsidRDefault="005E7E7E" w:rsidP="00047F71">
            <w:pPr>
              <w:pStyle w:val="Versionsnummer"/>
            </w:pPr>
            <w:r>
              <w:t>Erstellung</w:t>
            </w:r>
          </w:p>
        </w:tc>
      </w:tr>
      <w:tr w:rsidR="00580377" w:rsidRPr="00BE035C" w14:paraId="5C8756FB" w14:textId="77777777" w:rsidTr="00580377">
        <w:trPr>
          <w:trHeight w:val="77"/>
        </w:trPr>
        <w:tc>
          <w:tcPr>
            <w:tcW w:w="110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A99DC68" w14:textId="77777777" w:rsidR="00580377" w:rsidRPr="00BE035C" w:rsidRDefault="00580377" w:rsidP="00047F71">
            <w:pPr>
              <w:pStyle w:val="Versionsnummer"/>
            </w:pPr>
          </w:p>
        </w:tc>
        <w:tc>
          <w:tcPr>
            <w:tcW w:w="1559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3BA95EFE" w14:textId="77777777" w:rsidR="00580377" w:rsidRDefault="00580377" w:rsidP="00047F71">
            <w:pPr>
              <w:pStyle w:val="Versionsnummer"/>
            </w:pPr>
          </w:p>
        </w:tc>
        <w:tc>
          <w:tcPr>
            <w:tcW w:w="315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BAE0E9D" w14:textId="77777777" w:rsidR="00580377" w:rsidRDefault="00580377" w:rsidP="00047F71">
            <w:pPr>
              <w:pStyle w:val="Versionsnummer"/>
            </w:pPr>
          </w:p>
        </w:tc>
        <w:tc>
          <w:tcPr>
            <w:tcW w:w="4045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0F737CCC" w14:textId="77777777" w:rsidR="00580377" w:rsidRDefault="00580377" w:rsidP="00047F71">
            <w:pPr>
              <w:pStyle w:val="Versionsnummer"/>
            </w:pPr>
          </w:p>
        </w:tc>
      </w:tr>
    </w:tbl>
    <w:p w14:paraId="18B4667A" w14:textId="77777777" w:rsidR="009C6BE6" w:rsidRDefault="009C6BE6" w:rsidP="007158E1">
      <w:pPr>
        <w:rPr>
          <w:lang w:val="de-AT"/>
        </w:rPr>
      </w:pPr>
    </w:p>
    <w:p w14:paraId="56FBF0A1" w14:textId="7A9D9B08" w:rsidR="00EA2514" w:rsidRDefault="00EA2514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de-AT"/>
        </w:rPr>
      </w:pPr>
      <w:r>
        <w:rPr>
          <w:lang w:val="de-AT"/>
        </w:rPr>
        <w:t>Was ergeben folgende Ausdrücke?</w:t>
      </w:r>
    </w:p>
    <w:p w14:paraId="0B51718E" w14:textId="4E7DFA93" w:rsidR="00EA2514" w:rsidRDefault="00EA2514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de-AT"/>
        </w:rPr>
      </w:pPr>
    </w:p>
    <w:p w14:paraId="5202B6C3" w14:textId="2DD8F826" w:rsidR="00EA2514" w:rsidRDefault="00EA2514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de-AT"/>
        </w:rPr>
      </w:pPr>
      <w:r>
        <w:rPr>
          <w:lang w:val="de-AT"/>
        </w:rPr>
        <w:t xml:space="preserve">Anmerkung: </w:t>
      </w:r>
      <w:r w:rsidRPr="00EA2514">
        <w:rPr>
          <w:lang w:val="de-AT"/>
        </w:rPr>
        <w:t>'</w:t>
      </w:r>
      <w:r>
        <w:rPr>
          <w:lang w:val="de-AT"/>
        </w:rPr>
        <w:t>a</w:t>
      </w:r>
      <w:r w:rsidRPr="00EA2514">
        <w:rPr>
          <w:lang w:val="de-AT"/>
        </w:rPr>
        <w:t>'</w:t>
      </w:r>
      <w:r>
        <w:rPr>
          <w:lang w:val="de-AT"/>
        </w:rPr>
        <w:t xml:space="preserve"> hat den Unicode 97 (Hexadezimal 0x61), </w:t>
      </w:r>
      <w:r w:rsidRPr="00EA2514">
        <w:rPr>
          <w:lang w:val="de-AT"/>
        </w:rPr>
        <w:t>'1'</w:t>
      </w:r>
      <w:r>
        <w:rPr>
          <w:lang w:val="de-AT"/>
        </w:rPr>
        <w:t xml:space="preserve"> den Unicode 49 (0x31)</w:t>
      </w:r>
      <w:r w:rsidR="00FC1518">
        <w:rPr>
          <w:lang w:val="de-AT"/>
        </w:rPr>
        <w:t>.</w:t>
      </w:r>
    </w:p>
    <w:p w14:paraId="588CF78F" w14:textId="7ECE9A21" w:rsidR="007158E1" w:rsidRPr="00E27CEF" w:rsidRDefault="007158E1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  <w:r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2552"/>
        <w:gridCol w:w="1836"/>
      </w:tblGrid>
      <w:tr w:rsidR="00D67EF9" w14:paraId="1036DBBA" w14:textId="77777777" w:rsidTr="00F86A89">
        <w:tc>
          <w:tcPr>
            <w:tcW w:w="562" w:type="dxa"/>
          </w:tcPr>
          <w:p w14:paraId="4A698899" w14:textId="77777777" w:rsidR="00D67EF9" w:rsidRPr="00C83443" w:rsidRDefault="00D67EF9" w:rsidP="007158E1">
            <w:pPr>
              <w:rPr>
                <w:b/>
                <w:lang w:val="de-AT"/>
              </w:rPr>
            </w:pPr>
          </w:p>
        </w:tc>
        <w:tc>
          <w:tcPr>
            <w:tcW w:w="4678" w:type="dxa"/>
          </w:tcPr>
          <w:p w14:paraId="1CE3F051" w14:textId="5627A81F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Methode / Ausdruck</w:t>
            </w:r>
          </w:p>
        </w:tc>
        <w:tc>
          <w:tcPr>
            <w:tcW w:w="2552" w:type="dxa"/>
          </w:tcPr>
          <w:p w14:paraId="6F872791" w14:textId="77899369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Datentyp</w:t>
            </w:r>
          </w:p>
        </w:tc>
        <w:tc>
          <w:tcPr>
            <w:tcW w:w="1836" w:type="dxa"/>
          </w:tcPr>
          <w:p w14:paraId="2F05E535" w14:textId="7F62F472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Wert</w:t>
            </w:r>
          </w:p>
        </w:tc>
      </w:tr>
      <w:tr w:rsidR="00D67EF9" w14:paraId="1C3A56E3" w14:textId="77777777" w:rsidTr="00F86A89">
        <w:trPr>
          <w:trHeight w:val="737"/>
        </w:trPr>
        <w:tc>
          <w:tcPr>
            <w:tcW w:w="562" w:type="dxa"/>
          </w:tcPr>
          <w:p w14:paraId="1754181B" w14:textId="44A7CD3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78" w:type="dxa"/>
          </w:tcPr>
          <w:p w14:paraId="23982E43" w14:textId="36EC96D1" w:rsidR="00D67EF9" w:rsidRPr="003B4518" w:rsidRDefault="00EA2514" w:rsidP="009941B2">
            <w:pPr>
              <w:jc w:val="center"/>
              <w:rPr>
                <w:rFonts w:ascii="Courier New" w:hAnsi="Courier New" w:cs="Courier New"/>
                <w:lang w:val="de-AT"/>
              </w:rPr>
            </w:pPr>
            <w:r w:rsidRPr="003B4518">
              <w:rPr>
                <w:rFonts w:ascii="Courier New" w:hAnsi="Courier New" w:cs="Courier New"/>
                <w:lang w:val="de-AT"/>
              </w:rPr>
              <w:t>"2" + "3"</w:t>
            </w:r>
          </w:p>
        </w:tc>
        <w:tc>
          <w:tcPr>
            <w:tcW w:w="2552" w:type="dxa"/>
          </w:tcPr>
          <w:p w14:paraId="203382F4" w14:textId="516A9546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73339079" w14:textId="6CCB618F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7834170E" w14:textId="77777777" w:rsidTr="00F86A89">
        <w:trPr>
          <w:trHeight w:val="737"/>
        </w:trPr>
        <w:tc>
          <w:tcPr>
            <w:tcW w:w="562" w:type="dxa"/>
          </w:tcPr>
          <w:p w14:paraId="3AA7E44E" w14:textId="7479104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78" w:type="dxa"/>
          </w:tcPr>
          <w:p w14:paraId="05240FB8" w14:textId="253F4019" w:rsidR="00D67EF9" w:rsidRPr="003B4518" w:rsidRDefault="00EA2514" w:rsidP="009941B2">
            <w:pPr>
              <w:jc w:val="center"/>
              <w:rPr>
                <w:rFonts w:ascii="Courier New" w:hAnsi="Courier New" w:cs="Courier New"/>
                <w:lang w:val="de-AT"/>
              </w:rPr>
            </w:pPr>
            <w:r w:rsidRPr="003B4518">
              <w:rPr>
                <w:rFonts w:ascii="Courier New" w:hAnsi="Courier New" w:cs="Courier New"/>
                <w:lang w:val="de-AT"/>
              </w:rPr>
              <w:t>2 + 3</w:t>
            </w:r>
          </w:p>
        </w:tc>
        <w:tc>
          <w:tcPr>
            <w:tcW w:w="2552" w:type="dxa"/>
          </w:tcPr>
          <w:p w14:paraId="537BC3BC" w14:textId="2FBBD14B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4E10DE7C" w14:textId="00ED6EAF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3B9F8C1E" w14:textId="77777777" w:rsidTr="00F86A89">
        <w:trPr>
          <w:trHeight w:val="737"/>
        </w:trPr>
        <w:tc>
          <w:tcPr>
            <w:tcW w:w="562" w:type="dxa"/>
          </w:tcPr>
          <w:p w14:paraId="34075CE0" w14:textId="63721DF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78" w:type="dxa"/>
          </w:tcPr>
          <w:p w14:paraId="01657664" w14:textId="5785BAC3" w:rsidR="00D67EF9" w:rsidRPr="003B4518" w:rsidRDefault="00EA2514" w:rsidP="009941B2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3B4518">
              <w:rPr>
                <w:color w:val="000000"/>
                <w:sz w:val="18"/>
                <w:szCs w:val="18"/>
                <w:lang w:eastAsia="en-US"/>
              </w:rPr>
              <w:t>'2' + '3'</w:t>
            </w:r>
          </w:p>
        </w:tc>
        <w:tc>
          <w:tcPr>
            <w:tcW w:w="2552" w:type="dxa"/>
          </w:tcPr>
          <w:p w14:paraId="2C7B8903" w14:textId="177D6E7F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1A43F1CA" w14:textId="5358FA0C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383F25AC" w14:textId="77777777" w:rsidTr="00F86A89">
        <w:trPr>
          <w:trHeight w:val="737"/>
        </w:trPr>
        <w:tc>
          <w:tcPr>
            <w:tcW w:w="562" w:type="dxa"/>
          </w:tcPr>
          <w:p w14:paraId="49B29FBB" w14:textId="2BF4E3D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78" w:type="dxa"/>
          </w:tcPr>
          <w:p w14:paraId="72CF1FCB" w14:textId="5ED51D6B" w:rsidR="00D67EF9" w:rsidRPr="003B4518" w:rsidRDefault="00EA2514" w:rsidP="009941B2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3B4518">
              <w:rPr>
                <w:color w:val="000000"/>
                <w:sz w:val="18"/>
                <w:szCs w:val="18"/>
                <w:lang w:eastAsia="en-US"/>
              </w:rPr>
              <w:t>"b" + "c"</w:t>
            </w:r>
          </w:p>
        </w:tc>
        <w:tc>
          <w:tcPr>
            <w:tcW w:w="2552" w:type="dxa"/>
          </w:tcPr>
          <w:p w14:paraId="0F039C72" w14:textId="4D829324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189571E5" w14:textId="4204CEE9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688E27D3" w14:textId="77777777" w:rsidTr="00F86A89">
        <w:trPr>
          <w:trHeight w:val="737"/>
        </w:trPr>
        <w:tc>
          <w:tcPr>
            <w:tcW w:w="562" w:type="dxa"/>
          </w:tcPr>
          <w:p w14:paraId="6A9C569F" w14:textId="6CD5E87A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5</w:t>
            </w:r>
          </w:p>
        </w:tc>
        <w:tc>
          <w:tcPr>
            <w:tcW w:w="4678" w:type="dxa"/>
          </w:tcPr>
          <w:p w14:paraId="69951C43" w14:textId="31329D57" w:rsidR="00D67EF9" w:rsidRPr="003B4518" w:rsidRDefault="00EA2514" w:rsidP="009941B2">
            <w:pPr>
              <w:pStyle w:val="HTMLPreformatted"/>
              <w:shd w:val="clear" w:color="auto" w:fill="FFFFFF"/>
              <w:jc w:val="center"/>
              <w:rPr>
                <w:lang w:val="de-AT"/>
              </w:rPr>
            </w:pPr>
            <w:r w:rsidRPr="003B4518">
              <w:rPr>
                <w:lang w:val="de-AT"/>
              </w:rPr>
              <w:t>'b' + 'c'</w:t>
            </w:r>
          </w:p>
        </w:tc>
        <w:tc>
          <w:tcPr>
            <w:tcW w:w="2552" w:type="dxa"/>
          </w:tcPr>
          <w:p w14:paraId="186A1BF2" w14:textId="14FCDAF3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39BED214" w14:textId="2553A565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154514C9" w14:textId="77777777" w:rsidTr="00F86A89">
        <w:trPr>
          <w:trHeight w:val="737"/>
        </w:trPr>
        <w:tc>
          <w:tcPr>
            <w:tcW w:w="562" w:type="dxa"/>
          </w:tcPr>
          <w:p w14:paraId="36CEFD2C" w14:textId="0EB4FF09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6</w:t>
            </w:r>
          </w:p>
        </w:tc>
        <w:tc>
          <w:tcPr>
            <w:tcW w:w="4678" w:type="dxa"/>
          </w:tcPr>
          <w:p w14:paraId="298EA62B" w14:textId="31D51A36" w:rsidR="00D67EF9" w:rsidRPr="003B4518" w:rsidRDefault="00EA2514" w:rsidP="009941B2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  <w:r w:rsidRPr="003B4518">
              <w:rPr>
                <w:color w:val="000000"/>
                <w:sz w:val="18"/>
                <w:szCs w:val="18"/>
              </w:rPr>
              <w:t>"b" + "3"</w:t>
            </w:r>
          </w:p>
        </w:tc>
        <w:tc>
          <w:tcPr>
            <w:tcW w:w="2552" w:type="dxa"/>
          </w:tcPr>
          <w:p w14:paraId="60898CF2" w14:textId="1809DFC6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17F10B24" w14:textId="43686C27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19E8401B" w14:textId="77777777" w:rsidTr="00F86A89">
        <w:trPr>
          <w:trHeight w:val="737"/>
        </w:trPr>
        <w:tc>
          <w:tcPr>
            <w:tcW w:w="562" w:type="dxa"/>
          </w:tcPr>
          <w:p w14:paraId="719AB373" w14:textId="50A8C40D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7</w:t>
            </w:r>
          </w:p>
        </w:tc>
        <w:tc>
          <w:tcPr>
            <w:tcW w:w="4678" w:type="dxa"/>
          </w:tcPr>
          <w:p w14:paraId="5DB78B0C" w14:textId="08056C58" w:rsidR="00D67EF9" w:rsidRPr="003B4518" w:rsidRDefault="00EA2514" w:rsidP="009941B2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  <w:r w:rsidRPr="003B4518">
              <w:rPr>
                <w:color w:val="000000"/>
                <w:sz w:val="18"/>
                <w:szCs w:val="18"/>
              </w:rPr>
              <w:t>"b" + 3</w:t>
            </w:r>
          </w:p>
        </w:tc>
        <w:tc>
          <w:tcPr>
            <w:tcW w:w="2552" w:type="dxa"/>
          </w:tcPr>
          <w:p w14:paraId="655E3FCC" w14:textId="4F934F38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6BC25949" w14:textId="4DDA6CF8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263EBC55" w14:textId="77777777" w:rsidTr="00F86A89">
        <w:trPr>
          <w:trHeight w:val="737"/>
        </w:trPr>
        <w:tc>
          <w:tcPr>
            <w:tcW w:w="562" w:type="dxa"/>
          </w:tcPr>
          <w:p w14:paraId="6573E10A" w14:textId="75760102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4678" w:type="dxa"/>
          </w:tcPr>
          <w:p w14:paraId="358950E0" w14:textId="2036E063" w:rsidR="00D67EF9" w:rsidRPr="003B4518" w:rsidRDefault="00EA2514" w:rsidP="009941B2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  <w:r w:rsidRPr="003B4518">
              <w:rPr>
                <w:color w:val="000000"/>
                <w:sz w:val="18"/>
                <w:szCs w:val="18"/>
              </w:rPr>
              <w:t>'b' + 3</w:t>
            </w:r>
            <w:bookmarkStart w:id="0" w:name="_GoBack"/>
            <w:bookmarkEnd w:id="0"/>
          </w:p>
        </w:tc>
        <w:tc>
          <w:tcPr>
            <w:tcW w:w="2552" w:type="dxa"/>
          </w:tcPr>
          <w:p w14:paraId="6FF07704" w14:textId="45129439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7712C5E4" w14:textId="6152EB1D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4C7265C7" w14:textId="77777777" w:rsidTr="00F86A89">
        <w:trPr>
          <w:trHeight w:val="737"/>
        </w:trPr>
        <w:tc>
          <w:tcPr>
            <w:tcW w:w="562" w:type="dxa"/>
          </w:tcPr>
          <w:p w14:paraId="25140C96" w14:textId="4B11A53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9</w:t>
            </w:r>
          </w:p>
        </w:tc>
        <w:tc>
          <w:tcPr>
            <w:tcW w:w="4678" w:type="dxa"/>
          </w:tcPr>
          <w:p w14:paraId="7A02B6E8" w14:textId="66AF83A1" w:rsidR="00D67EF9" w:rsidRPr="003B4518" w:rsidRDefault="00EA2514" w:rsidP="009941B2">
            <w:pPr>
              <w:pStyle w:val="HTMLPreformatted"/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  <w:r w:rsidRPr="003B4518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3B4518">
              <w:rPr>
                <w:color w:val="000000"/>
                <w:sz w:val="18"/>
                <w:szCs w:val="18"/>
              </w:rPr>
              <w:t>char</w:t>
            </w:r>
            <w:proofErr w:type="spellEnd"/>
            <w:proofErr w:type="gramStart"/>
            <w:r w:rsidRPr="003B4518">
              <w:rPr>
                <w:color w:val="000000"/>
                <w:sz w:val="18"/>
                <w:szCs w:val="18"/>
              </w:rPr>
              <w:t>)(</w:t>
            </w:r>
            <w:proofErr w:type="gramEnd"/>
            <w:r w:rsidRPr="003B4518">
              <w:rPr>
                <w:color w:val="000000"/>
                <w:sz w:val="18"/>
                <w:szCs w:val="18"/>
              </w:rPr>
              <w:t>'b' + 3)</w:t>
            </w:r>
          </w:p>
        </w:tc>
        <w:tc>
          <w:tcPr>
            <w:tcW w:w="2552" w:type="dxa"/>
          </w:tcPr>
          <w:p w14:paraId="552FCB68" w14:textId="7BD0491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259B28A1" w14:textId="74CD1CA1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1C6DE2E9" w14:textId="77777777" w:rsidTr="00F86A89">
        <w:trPr>
          <w:trHeight w:val="737"/>
        </w:trPr>
        <w:tc>
          <w:tcPr>
            <w:tcW w:w="562" w:type="dxa"/>
          </w:tcPr>
          <w:p w14:paraId="11D86BE0" w14:textId="1C659FA2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678" w:type="dxa"/>
          </w:tcPr>
          <w:p w14:paraId="46D738AE" w14:textId="301E52C1" w:rsidR="00D67EF9" w:rsidRDefault="000F5548" w:rsidP="009941B2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9417E">
              <w:rPr>
                <w:color w:val="000000"/>
                <w:sz w:val="18"/>
                <w:szCs w:val="18"/>
              </w:rPr>
              <w:t>'n' &lt; 't'</w:t>
            </w:r>
          </w:p>
        </w:tc>
        <w:tc>
          <w:tcPr>
            <w:tcW w:w="2552" w:type="dxa"/>
          </w:tcPr>
          <w:p w14:paraId="49A6426D" w14:textId="54DD760A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0A4F39ED" w14:textId="0090FA42" w:rsidR="00D67EF9" w:rsidRDefault="00D67EF9" w:rsidP="009C6BE6">
            <w:pPr>
              <w:rPr>
                <w:lang w:val="de-AT"/>
              </w:rPr>
            </w:pPr>
          </w:p>
        </w:tc>
      </w:tr>
      <w:tr w:rsidR="000F5548" w14:paraId="7A73D660" w14:textId="77777777" w:rsidTr="00F86A89">
        <w:trPr>
          <w:trHeight w:val="737"/>
        </w:trPr>
        <w:tc>
          <w:tcPr>
            <w:tcW w:w="562" w:type="dxa"/>
          </w:tcPr>
          <w:p w14:paraId="23126251" w14:textId="0AAD1A5C" w:rsidR="000F5548" w:rsidRDefault="00FC1518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678" w:type="dxa"/>
          </w:tcPr>
          <w:p w14:paraId="13528DD4" w14:textId="5BEB5A4B" w:rsidR="000F5548" w:rsidRPr="000F5548" w:rsidRDefault="000F5548" w:rsidP="009941B2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9417E">
              <w:rPr>
                <w:color w:val="000000"/>
                <w:sz w:val="18"/>
                <w:szCs w:val="18"/>
              </w:rPr>
              <w:t>"n" &lt; "t"</w:t>
            </w:r>
          </w:p>
        </w:tc>
        <w:tc>
          <w:tcPr>
            <w:tcW w:w="2552" w:type="dxa"/>
          </w:tcPr>
          <w:p w14:paraId="6117ADAB" w14:textId="3E48860C" w:rsidR="000F5548" w:rsidRDefault="000F5548" w:rsidP="009C6BE6">
            <w:pPr>
              <w:rPr>
                <w:lang w:val="de-AT"/>
              </w:rPr>
            </w:pPr>
          </w:p>
        </w:tc>
        <w:tc>
          <w:tcPr>
            <w:tcW w:w="1836" w:type="dxa"/>
          </w:tcPr>
          <w:p w14:paraId="646E670A" w14:textId="4F064316" w:rsidR="000F5548" w:rsidRDefault="000F5548" w:rsidP="009C6BE6">
            <w:pPr>
              <w:rPr>
                <w:lang w:val="de-AT"/>
              </w:rPr>
            </w:pPr>
          </w:p>
        </w:tc>
      </w:tr>
    </w:tbl>
    <w:p w14:paraId="4ED30DC5" w14:textId="77777777" w:rsidR="009C6BE6" w:rsidRPr="0082486D" w:rsidRDefault="009C6BE6" w:rsidP="00FC1518">
      <w:pPr>
        <w:rPr>
          <w:lang w:val="en-US"/>
        </w:rPr>
      </w:pPr>
    </w:p>
    <w:sectPr w:rsidR="009C6BE6" w:rsidRPr="0082486D" w:rsidSect="003D40FD">
      <w:headerReference w:type="default" r:id="rId11"/>
      <w:footerReference w:type="default" r:id="rId12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2E30F" w14:textId="77777777" w:rsidR="00B63DBD" w:rsidRDefault="00B63DBD">
      <w:r>
        <w:separator/>
      </w:r>
    </w:p>
  </w:endnote>
  <w:endnote w:type="continuationSeparator" w:id="0">
    <w:p w14:paraId="4B2020B4" w14:textId="77777777" w:rsidR="00B63DBD" w:rsidRDefault="00B63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10AF" w14:textId="77777777" w:rsidR="00B91D02" w:rsidRDefault="00F40DF9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A49116" wp14:editId="045ED455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BCCA54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491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" filled="f" stroked="f">
              <v:textbox>
                <w:txbxContent>
                  <w:p w14:paraId="15BCCA54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48477" wp14:editId="595A9CED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0B657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048477" id="Text Box 1" o:spid="_x0000_s1028" type="#_x0000_t202" style="position:absolute;margin-left:-8.95pt;margin-top:-2.7pt;width:441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" filled="f" stroked="f">
              <v:textbox>
                <w:txbxContent>
                  <w:p w14:paraId="5D80B657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B9D9C" w14:textId="77777777" w:rsidR="00B63DBD" w:rsidRDefault="00B63DBD">
      <w:r>
        <w:separator/>
      </w:r>
    </w:p>
  </w:footnote>
  <w:footnote w:type="continuationSeparator" w:id="0">
    <w:p w14:paraId="706CF5C5" w14:textId="77777777" w:rsidR="00B63DBD" w:rsidRDefault="00B63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6"/>
      <w:gridCol w:w="7882"/>
    </w:tblGrid>
    <w:tr w:rsidR="00B91D02" w14:paraId="675D7471" w14:textId="77777777" w:rsidTr="00F61D0E">
      <w:trPr>
        <w:trHeight w:hRule="exact" w:val="1134"/>
      </w:trPr>
      <w:tc>
        <w:tcPr>
          <w:tcW w:w="1760" w:type="dxa"/>
        </w:tcPr>
        <w:p w14:paraId="2C67B4D8" w14:textId="77777777" w:rsidR="00B91D02" w:rsidRDefault="00042E89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216EDBF5" wp14:editId="34F91C3F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14:paraId="219189BA" w14:textId="77777777" w:rsidR="00B91D02" w:rsidRPr="00D06F48" w:rsidRDefault="00F40DF9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BD7959" wp14:editId="46E4DDA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05D2" w14:textId="0B6F3962" w:rsidR="00B91D02" w:rsidRPr="005E7B9D" w:rsidRDefault="005E7B9D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  <w:t>Softwareentwicklung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D79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" filled="f" stroked="f">
                    <v:textbox>
                      <w:txbxContent>
                        <w:p w14:paraId="044305D2" w14:textId="0B6F3962" w:rsidR="00B91D02" w:rsidRPr="005E7B9D" w:rsidRDefault="005E7B9D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  <w:t>Softwareentwicklung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7490505" w14:textId="77777777"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0B28CD"/>
    <w:multiLevelType w:val="hybridMultilevel"/>
    <w:tmpl w:val="BD3ACB2C"/>
    <w:lvl w:ilvl="0" w:tplc="164A7F84">
      <w:start w:val="1"/>
      <w:numFmt w:val="decimal"/>
      <w:pStyle w:val="ListBullet"/>
      <w:lvlText w:val="%1."/>
      <w:lvlJc w:val="left"/>
      <w:pPr>
        <w:ind w:left="1440" w:hanging="360"/>
      </w:pPr>
      <w:rPr>
        <w:rFonts w:hint="default"/>
      </w:rPr>
    </w:lvl>
    <w:lvl w:ilvl="1" w:tplc="815C36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722D44"/>
    <w:multiLevelType w:val="hybridMultilevel"/>
    <w:tmpl w:val="588A1D88"/>
    <w:lvl w:ilvl="0" w:tplc="2B1AE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54B3D"/>
    <w:multiLevelType w:val="hybridMultilevel"/>
    <w:tmpl w:val="C44AE882"/>
    <w:lvl w:ilvl="0" w:tplc="54326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4C8B5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05EB9"/>
    <w:multiLevelType w:val="multilevel"/>
    <w:tmpl w:val="6A768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4" w15:restartNumberingAfterBreak="0">
    <w:nsid w:val="447C0884"/>
    <w:multiLevelType w:val="hybridMultilevel"/>
    <w:tmpl w:val="A7C600C8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25" w15:restartNumberingAfterBreak="0">
    <w:nsid w:val="47F41E97"/>
    <w:multiLevelType w:val="hybridMultilevel"/>
    <w:tmpl w:val="D5409E72"/>
    <w:lvl w:ilvl="0" w:tplc="8C88E5C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83C8B"/>
    <w:multiLevelType w:val="hybridMultilevel"/>
    <w:tmpl w:val="C49E86D6"/>
    <w:lvl w:ilvl="0" w:tplc="FB26933E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52560133"/>
    <w:multiLevelType w:val="hybridMultilevel"/>
    <w:tmpl w:val="E6143366"/>
    <w:lvl w:ilvl="0" w:tplc="ED3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77F68"/>
    <w:multiLevelType w:val="hybridMultilevel"/>
    <w:tmpl w:val="35767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4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65A81"/>
    <w:multiLevelType w:val="multilevel"/>
    <w:tmpl w:val="C24E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5F16054"/>
    <w:multiLevelType w:val="hybridMultilevel"/>
    <w:tmpl w:val="6E3A46A0"/>
    <w:lvl w:ilvl="0" w:tplc="F774C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6"/>
  </w:num>
  <w:num w:numId="7">
    <w:abstractNumId w:val="2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21"/>
  </w:num>
  <w:num w:numId="16">
    <w:abstractNumId w:val="33"/>
  </w:num>
  <w:num w:numId="17">
    <w:abstractNumId w:val="23"/>
  </w:num>
  <w:num w:numId="18">
    <w:abstractNumId w:val="38"/>
  </w:num>
  <w:num w:numId="19">
    <w:abstractNumId w:val="31"/>
  </w:num>
  <w:num w:numId="20">
    <w:abstractNumId w:val="22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28"/>
  </w:num>
  <w:num w:numId="26">
    <w:abstractNumId w:val="26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11"/>
  </w:num>
  <w:num w:numId="31">
    <w:abstractNumId w:val="20"/>
  </w:num>
  <w:num w:numId="32">
    <w:abstractNumId w:val="19"/>
  </w:num>
  <w:num w:numId="33">
    <w:abstractNumId w:val="10"/>
  </w:num>
  <w:num w:numId="34">
    <w:abstractNumId w:val="17"/>
  </w:num>
  <w:num w:numId="35">
    <w:abstractNumId w:val="32"/>
  </w:num>
  <w:num w:numId="36">
    <w:abstractNumId w:val="24"/>
  </w:num>
  <w:num w:numId="37">
    <w:abstractNumId w:val="30"/>
  </w:num>
  <w:num w:numId="38">
    <w:abstractNumId w:val="25"/>
  </w:num>
  <w:num w:numId="39">
    <w:abstractNumId w:val="35"/>
  </w:num>
  <w:num w:numId="40">
    <w:abstractNumId w:val="18"/>
  </w:num>
  <w:num w:numId="41">
    <w:abstractNumId w:val="37"/>
  </w:num>
  <w:num w:numId="42">
    <w:abstractNumId w:val="15"/>
  </w:num>
  <w:num w:numId="43">
    <w:abstractNumId w:val="15"/>
    <w:lvlOverride w:ilvl="0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3101F"/>
    <w:rsid w:val="00042E89"/>
    <w:rsid w:val="00047F71"/>
    <w:rsid w:val="0005597D"/>
    <w:rsid w:val="0007128E"/>
    <w:rsid w:val="0009417E"/>
    <w:rsid w:val="000A440B"/>
    <w:rsid w:val="000A67F2"/>
    <w:rsid w:val="000B5FF4"/>
    <w:rsid w:val="000D55BC"/>
    <w:rsid w:val="000E022B"/>
    <w:rsid w:val="000F5548"/>
    <w:rsid w:val="00176A36"/>
    <w:rsid w:val="001908A3"/>
    <w:rsid w:val="001A1FD0"/>
    <w:rsid w:val="001D174E"/>
    <w:rsid w:val="001D3EE0"/>
    <w:rsid w:val="00201356"/>
    <w:rsid w:val="002018E1"/>
    <w:rsid w:val="00204980"/>
    <w:rsid w:val="00283730"/>
    <w:rsid w:val="00284FAC"/>
    <w:rsid w:val="002A54FC"/>
    <w:rsid w:val="002A7EC2"/>
    <w:rsid w:val="002B0EEA"/>
    <w:rsid w:val="002B2778"/>
    <w:rsid w:val="002C462B"/>
    <w:rsid w:val="002F2B54"/>
    <w:rsid w:val="00314201"/>
    <w:rsid w:val="00325AF5"/>
    <w:rsid w:val="00335AF9"/>
    <w:rsid w:val="00352C75"/>
    <w:rsid w:val="00397346"/>
    <w:rsid w:val="003A1D7A"/>
    <w:rsid w:val="003B4518"/>
    <w:rsid w:val="003D40FD"/>
    <w:rsid w:val="003D4F39"/>
    <w:rsid w:val="003F2BE4"/>
    <w:rsid w:val="003F3A95"/>
    <w:rsid w:val="003F5394"/>
    <w:rsid w:val="0041430D"/>
    <w:rsid w:val="0043558E"/>
    <w:rsid w:val="004434D7"/>
    <w:rsid w:val="004504C1"/>
    <w:rsid w:val="00456AC4"/>
    <w:rsid w:val="0045789C"/>
    <w:rsid w:val="00457FB6"/>
    <w:rsid w:val="0046694B"/>
    <w:rsid w:val="00470E78"/>
    <w:rsid w:val="00476676"/>
    <w:rsid w:val="0049000E"/>
    <w:rsid w:val="00495CA3"/>
    <w:rsid w:val="004A2862"/>
    <w:rsid w:val="004A3378"/>
    <w:rsid w:val="004C7E75"/>
    <w:rsid w:val="004D0064"/>
    <w:rsid w:val="004D411E"/>
    <w:rsid w:val="00580377"/>
    <w:rsid w:val="00592104"/>
    <w:rsid w:val="005947DB"/>
    <w:rsid w:val="005A364D"/>
    <w:rsid w:val="005A7DDB"/>
    <w:rsid w:val="005B7E78"/>
    <w:rsid w:val="005D05A2"/>
    <w:rsid w:val="005E7B9D"/>
    <w:rsid w:val="005E7E7E"/>
    <w:rsid w:val="006535FD"/>
    <w:rsid w:val="006847D3"/>
    <w:rsid w:val="006939F7"/>
    <w:rsid w:val="0069591D"/>
    <w:rsid w:val="006A79A7"/>
    <w:rsid w:val="006C2371"/>
    <w:rsid w:val="006C77C4"/>
    <w:rsid w:val="006E5122"/>
    <w:rsid w:val="007014D1"/>
    <w:rsid w:val="00710B2D"/>
    <w:rsid w:val="007158E1"/>
    <w:rsid w:val="007378B1"/>
    <w:rsid w:val="00741CB4"/>
    <w:rsid w:val="007619F4"/>
    <w:rsid w:val="00766273"/>
    <w:rsid w:val="00775C92"/>
    <w:rsid w:val="00781C91"/>
    <w:rsid w:val="00791D98"/>
    <w:rsid w:val="007B7E6F"/>
    <w:rsid w:val="007C4E09"/>
    <w:rsid w:val="008215DC"/>
    <w:rsid w:val="0082486D"/>
    <w:rsid w:val="0087607C"/>
    <w:rsid w:val="00893474"/>
    <w:rsid w:val="008E2333"/>
    <w:rsid w:val="008E3625"/>
    <w:rsid w:val="008F7332"/>
    <w:rsid w:val="00925A39"/>
    <w:rsid w:val="00937837"/>
    <w:rsid w:val="00945D3A"/>
    <w:rsid w:val="00947074"/>
    <w:rsid w:val="00957E4A"/>
    <w:rsid w:val="009931BD"/>
    <w:rsid w:val="009940AF"/>
    <w:rsid w:val="009941B2"/>
    <w:rsid w:val="009C2C2C"/>
    <w:rsid w:val="009C4764"/>
    <w:rsid w:val="009C6BE6"/>
    <w:rsid w:val="009E0DD7"/>
    <w:rsid w:val="009E3DE3"/>
    <w:rsid w:val="00A15868"/>
    <w:rsid w:val="00A2114A"/>
    <w:rsid w:val="00A40D79"/>
    <w:rsid w:val="00A46ABF"/>
    <w:rsid w:val="00A6683F"/>
    <w:rsid w:val="00A95EDF"/>
    <w:rsid w:val="00AD510F"/>
    <w:rsid w:val="00AF2A32"/>
    <w:rsid w:val="00B118BE"/>
    <w:rsid w:val="00B14E6C"/>
    <w:rsid w:val="00B63DBD"/>
    <w:rsid w:val="00B84AAE"/>
    <w:rsid w:val="00B91D02"/>
    <w:rsid w:val="00BA197A"/>
    <w:rsid w:val="00BB08C0"/>
    <w:rsid w:val="00BE035C"/>
    <w:rsid w:val="00BE3921"/>
    <w:rsid w:val="00BE4C21"/>
    <w:rsid w:val="00C23FDD"/>
    <w:rsid w:val="00C62F18"/>
    <w:rsid w:val="00C71692"/>
    <w:rsid w:val="00C80E09"/>
    <w:rsid w:val="00C81370"/>
    <w:rsid w:val="00C83443"/>
    <w:rsid w:val="00C914B5"/>
    <w:rsid w:val="00C91660"/>
    <w:rsid w:val="00CB2C34"/>
    <w:rsid w:val="00CB5A35"/>
    <w:rsid w:val="00CD0891"/>
    <w:rsid w:val="00CF576F"/>
    <w:rsid w:val="00D06F48"/>
    <w:rsid w:val="00D10AD5"/>
    <w:rsid w:val="00D336A9"/>
    <w:rsid w:val="00D67EF9"/>
    <w:rsid w:val="00D722E2"/>
    <w:rsid w:val="00D73878"/>
    <w:rsid w:val="00D75DD4"/>
    <w:rsid w:val="00DB4431"/>
    <w:rsid w:val="00DD3FF3"/>
    <w:rsid w:val="00DD54FE"/>
    <w:rsid w:val="00DD5662"/>
    <w:rsid w:val="00DD664B"/>
    <w:rsid w:val="00DE27AA"/>
    <w:rsid w:val="00E22C5F"/>
    <w:rsid w:val="00E27CEF"/>
    <w:rsid w:val="00E37E3E"/>
    <w:rsid w:val="00E553C7"/>
    <w:rsid w:val="00E60E25"/>
    <w:rsid w:val="00E82650"/>
    <w:rsid w:val="00E91055"/>
    <w:rsid w:val="00EA2514"/>
    <w:rsid w:val="00EC74A6"/>
    <w:rsid w:val="00ED1AFF"/>
    <w:rsid w:val="00ED241F"/>
    <w:rsid w:val="00EE0237"/>
    <w:rsid w:val="00EF4195"/>
    <w:rsid w:val="00EF6844"/>
    <w:rsid w:val="00F35EF5"/>
    <w:rsid w:val="00F36CDE"/>
    <w:rsid w:val="00F40DF9"/>
    <w:rsid w:val="00F53E45"/>
    <w:rsid w:val="00F61D0E"/>
    <w:rsid w:val="00F86A89"/>
    <w:rsid w:val="00F918EA"/>
    <w:rsid w:val="00FB5EC8"/>
    <w:rsid w:val="00FC15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11257A"/>
  <w15:docId w15:val="{299CC136-506A-9F4E-AF1E-93B382F4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basedOn w:val="Normal"/>
    <w:autoRedefine/>
    <w:unhideWhenUsed/>
    <w:rsid w:val="000A67F2"/>
    <w:pPr>
      <w:numPr>
        <w:numId w:val="44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43558E"/>
    <w:pPr>
      <w:spacing w:line="360" w:lineRule="auto"/>
      <w:ind w:left="709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284FAC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378"/>
    <w:rPr>
      <w:rFonts w:ascii="Courier New" w:hAnsi="Courier New" w:cs="Courier New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4A33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3378"/>
  </w:style>
  <w:style w:type="character" w:customStyle="1" w:styleId="instancename">
    <w:name w:val="instancename"/>
    <w:basedOn w:val="DefaultParagraphFont"/>
    <w:rsid w:val="006C2371"/>
  </w:style>
  <w:style w:type="character" w:customStyle="1" w:styleId="accesshide">
    <w:name w:val="accesshide"/>
    <w:basedOn w:val="DefaultParagraphFont"/>
    <w:rsid w:val="006C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2" ma:contentTypeDescription="Ein neues Dokument erstellen." ma:contentTypeScope="" ma:versionID="a4633fb4a82c016156aa455fc018d785">
  <xsd:schema xmlns:xsd="http://www.w3.org/2001/XMLSchema" xmlns:xs="http://www.w3.org/2001/XMLSchema" xmlns:p="http://schemas.microsoft.com/office/2006/metadata/properties" xmlns:ns2="fb7a9a7d-d11a-437a-bff1-65e6831d4549" targetNamespace="http://schemas.microsoft.com/office/2006/metadata/properties" ma:root="true" ma:fieldsID="fe010e1e53ae2a141ee80eea7763bf43" ns2:_="">
    <xsd:import namespace="fb7a9a7d-d11a-437a-bff1-65e6831d45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80F01-59B1-481D-8E03-D170201C6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569B79-B66D-794F-BA88-059C7E7E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C:\Users\BernhardNICKEL\Downloads\pm_template_generisch_v2.dotx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allgemein</vt:lpstr>
      <vt:lpstr>M104</vt:lpstr>
    </vt:vector>
  </TitlesOfParts>
  <Manager>Prof. Ing. Dipl.-Ing.(FH) Bernhard NICKEL, BEd</Manager>
  <Company>HTL3 Rennweg</Company>
  <LinksUpToDate>false</LinksUpToDate>
  <CharactersWithSpaces>509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BUCHINGER Reinhold</cp:lastModifiedBy>
  <cp:revision>6</cp:revision>
  <cp:lastPrinted>2013-09-01T12:26:00Z</cp:lastPrinted>
  <dcterms:created xsi:type="dcterms:W3CDTF">2019-03-04T12:32:00Z</dcterms:created>
  <dcterms:modified xsi:type="dcterms:W3CDTF">2019-03-05T11:17:00Z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</Properties>
</file>