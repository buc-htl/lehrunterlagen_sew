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3152"/>
        <w:gridCol w:w="1242"/>
        <w:gridCol w:w="2803"/>
      </w:tblGrid>
      <w:tr w:rsidR="005A7DDB" w:rsidRPr="00495CA3" w14:paraId="000812BB" w14:textId="77777777" w:rsidTr="009E0DD7">
        <w:trPr>
          <w:trHeight w:hRule="exact" w:val="567"/>
        </w:trPr>
        <w:tc>
          <w:tcPr>
            <w:tcW w:w="7054" w:type="dxa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14:paraId="208A8E80" w14:textId="0AFDBC71" w:rsidR="005A7DDB" w:rsidRPr="00580377" w:rsidRDefault="005E7E7E" w:rsidP="005D05A2">
            <w:pPr>
              <w:pStyle w:val="Title"/>
              <w:spacing w:line="240" w:lineRule="auto"/>
              <w:rPr>
                <w:color w:val="auto"/>
                <w:lang w:val="de-AT"/>
              </w:rPr>
            </w:pPr>
            <w:r>
              <w:rPr>
                <w:color w:val="auto"/>
                <w:lang w:val="de-AT"/>
              </w:rPr>
              <w:t xml:space="preserve">Arbeitsblatt </w:t>
            </w:r>
            <w:r w:rsidR="00E82650">
              <w:rPr>
                <w:color w:val="auto"/>
                <w:lang w:val="de-AT"/>
              </w:rPr>
              <w:t>Strings</w:t>
            </w:r>
            <w:r w:rsidR="00495CA3" w:rsidRPr="00580377">
              <w:rPr>
                <w:color w:val="auto"/>
                <w:lang w:val="de-AT"/>
              </w:rPr>
              <w:t xml:space="preserve"> </w:t>
            </w:r>
            <w:r w:rsidR="006A79A7">
              <w:rPr>
                <w:color w:val="auto"/>
                <w:lang w:val="de-AT"/>
              </w:rPr>
              <w:t>2</w:t>
            </w:r>
          </w:p>
        </w:tc>
        <w:tc>
          <w:tcPr>
            <w:tcW w:w="280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899AE4" w14:textId="77777777" w:rsidR="005A7DDB" w:rsidRPr="00580377" w:rsidRDefault="005A7DDB" w:rsidP="009E0DD7">
            <w:pPr>
              <w:pStyle w:val="Title"/>
              <w:spacing w:line="240" w:lineRule="auto"/>
              <w:rPr>
                <w:lang w:val="de-AT"/>
              </w:rPr>
            </w:pPr>
          </w:p>
        </w:tc>
      </w:tr>
      <w:tr w:rsidR="005A7DDB" w:rsidRPr="00BE035C" w14:paraId="2C423B76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50C34F66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Themengebiet(e)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tcBorders>
              <w:top w:val="single" w:sz="4" w:space="0" w:color="A6A6A6" w:themeColor="background1" w:themeShade="A6"/>
            </w:tcBorders>
            <w:vAlign w:val="center"/>
          </w:tcPr>
          <w:p w14:paraId="6FC9D01F" w14:textId="0C9A6060" w:rsidR="005A7DDB" w:rsidRPr="00BE035C" w:rsidRDefault="00E82650" w:rsidP="0005597D">
            <w:pPr>
              <w:rPr>
                <w:b/>
                <w:szCs w:val="18"/>
              </w:rPr>
            </w:pPr>
            <w:r>
              <w:rPr>
                <w:lang w:val="en-US"/>
              </w:rPr>
              <w:t>Strings</w:t>
            </w:r>
          </w:p>
        </w:tc>
      </w:tr>
      <w:tr w:rsidR="005A7DDB" w:rsidRPr="00BE035C" w14:paraId="0871B90A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03EFDDA3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Ersteller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vAlign w:val="center"/>
          </w:tcPr>
          <w:p w14:paraId="2416596F" w14:textId="2BC99D90" w:rsidR="005A7DDB" w:rsidRPr="00BE035C" w:rsidRDefault="00284FAC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Reinhold Buchinger</w:t>
            </w:r>
          </w:p>
        </w:tc>
      </w:tr>
      <w:tr w:rsidR="005A7DDB" w:rsidRPr="00BE035C" w14:paraId="2A62980F" w14:textId="77777777" w:rsidTr="00580377">
        <w:tc>
          <w:tcPr>
            <w:tcW w:w="9857" w:type="dxa"/>
            <w:gridSpan w:val="6"/>
            <w:tcBorders>
              <w:bottom w:val="single" w:sz="4" w:space="0" w:color="A6A6A6" w:themeColor="background1" w:themeShade="A6"/>
            </w:tcBorders>
            <w:vAlign w:val="center"/>
          </w:tcPr>
          <w:p w14:paraId="0DD47393" w14:textId="77777777" w:rsidR="005A7DDB" w:rsidRPr="00BE035C" w:rsidRDefault="005A7DDB" w:rsidP="005A7DDB"/>
        </w:tc>
      </w:tr>
      <w:tr w:rsidR="000A440B" w:rsidRPr="00BE035C" w14:paraId="101ACA9D" w14:textId="77777777" w:rsidTr="00580377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3704022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459132C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3152" w:type="dxa"/>
            <w:tcBorders>
              <w:top w:val="single" w:sz="4" w:space="0" w:color="A6A6A6" w:themeColor="background1" w:themeShade="A6"/>
            </w:tcBorders>
            <w:vAlign w:val="center"/>
          </w:tcPr>
          <w:p w14:paraId="08414904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045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4B9AE39D" w14:textId="77777777"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580377" w:rsidRPr="00BE035C" w14:paraId="1720DC8E" w14:textId="77777777" w:rsidTr="00580377">
        <w:tc>
          <w:tcPr>
            <w:tcW w:w="1101" w:type="dxa"/>
            <w:vAlign w:val="center"/>
          </w:tcPr>
          <w:p w14:paraId="69536618" w14:textId="2B200BD1" w:rsidR="00580377" w:rsidRPr="00BE035C" w:rsidRDefault="005E7E7E" w:rsidP="00047F71">
            <w:pPr>
              <w:pStyle w:val="Versionsnummer"/>
            </w:pPr>
            <w:r>
              <w:t>v</w:t>
            </w:r>
            <w:r w:rsidR="00580377">
              <w:t>1.</w:t>
            </w:r>
            <w: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3F809A7C" w14:textId="5ABECC4B" w:rsidR="00580377" w:rsidRDefault="00F53E45" w:rsidP="00047F71">
            <w:pPr>
              <w:pStyle w:val="Versionsnummer"/>
            </w:pPr>
            <w:r>
              <w:t>01</w:t>
            </w:r>
            <w:r w:rsidR="00580377">
              <w:t>.</w:t>
            </w:r>
            <w:r w:rsidR="005E7E7E">
              <w:t>0</w:t>
            </w:r>
            <w:r>
              <w:t>3</w:t>
            </w:r>
            <w:r w:rsidR="00580377">
              <w:t>.201</w:t>
            </w:r>
            <w:r w:rsidR="005E7E7E">
              <w:t>9</w:t>
            </w:r>
          </w:p>
        </w:tc>
        <w:tc>
          <w:tcPr>
            <w:tcW w:w="3152" w:type="dxa"/>
            <w:vAlign w:val="center"/>
          </w:tcPr>
          <w:p w14:paraId="43B352E0" w14:textId="28B3D10F" w:rsidR="00580377" w:rsidRDefault="00580377" w:rsidP="00047F71">
            <w:pPr>
              <w:pStyle w:val="Versionsnummer"/>
            </w:pPr>
            <w:r>
              <w:t>Reinhold Buchinger</w:t>
            </w:r>
          </w:p>
        </w:tc>
        <w:tc>
          <w:tcPr>
            <w:tcW w:w="4045" w:type="dxa"/>
            <w:gridSpan w:val="2"/>
            <w:vAlign w:val="center"/>
          </w:tcPr>
          <w:p w14:paraId="517F2E52" w14:textId="3E89FFB7" w:rsidR="00580377" w:rsidRDefault="005E7E7E" w:rsidP="00047F71">
            <w:pPr>
              <w:pStyle w:val="Versionsnummer"/>
            </w:pPr>
            <w:r>
              <w:t>Erstellung</w:t>
            </w:r>
          </w:p>
        </w:tc>
      </w:tr>
      <w:tr w:rsidR="00580377" w:rsidRPr="00BE035C" w14:paraId="5C8756FB" w14:textId="77777777" w:rsidTr="00580377">
        <w:trPr>
          <w:trHeight w:val="77"/>
        </w:trPr>
        <w:tc>
          <w:tcPr>
            <w:tcW w:w="110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A99DC68" w14:textId="77777777" w:rsidR="00580377" w:rsidRPr="00BE035C" w:rsidRDefault="00580377" w:rsidP="00047F71">
            <w:pPr>
              <w:pStyle w:val="Versionsnummer"/>
            </w:pPr>
          </w:p>
        </w:tc>
        <w:tc>
          <w:tcPr>
            <w:tcW w:w="1559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3BA95EFE" w14:textId="77777777" w:rsidR="00580377" w:rsidRDefault="00580377" w:rsidP="00047F71">
            <w:pPr>
              <w:pStyle w:val="Versionsnummer"/>
            </w:pPr>
          </w:p>
        </w:tc>
        <w:tc>
          <w:tcPr>
            <w:tcW w:w="31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BAE0E9D" w14:textId="77777777" w:rsidR="00580377" w:rsidRDefault="00580377" w:rsidP="00047F71">
            <w:pPr>
              <w:pStyle w:val="Versionsnummer"/>
            </w:pPr>
          </w:p>
        </w:tc>
        <w:tc>
          <w:tcPr>
            <w:tcW w:w="4045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0F737CCC" w14:textId="77777777" w:rsidR="00580377" w:rsidRDefault="00580377" w:rsidP="00047F71">
            <w:pPr>
              <w:pStyle w:val="Versionsnummer"/>
            </w:pPr>
          </w:p>
        </w:tc>
      </w:tr>
    </w:tbl>
    <w:p w14:paraId="18B4667A" w14:textId="77777777" w:rsidR="009C6BE6" w:rsidRDefault="009C6BE6" w:rsidP="007158E1">
      <w:pPr>
        <w:rPr>
          <w:lang w:val="de-AT"/>
        </w:rPr>
      </w:pPr>
    </w:p>
    <w:p w14:paraId="56FBF0A1" w14:textId="7A9D9B08" w:rsidR="00EA2514" w:rsidRDefault="00EA2514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de-AT"/>
        </w:rPr>
      </w:pPr>
      <w:r>
        <w:rPr>
          <w:lang w:val="de-AT"/>
        </w:rPr>
        <w:t>Was ergeben folgende Ausdrücke?</w:t>
      </w:r>
    </w:p>
    <w:p w14:paraId="0B51718E" w14:textId="4E7DFA93" w:rsidR="00EA2514" w:rsidRDefault="00EA2514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de-AT"/>
        </w:rPr>
      </w:pPr>
    </w:p>
    <w:p w14:paraId="5202B6C3" w14:textId="2DD8F826" w:rsidR="00EA2514" w:rsidRDefault="00EA2514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de-AT"/>
        </w:rPr>
      </w:pPr>
      <w:r>
        <w:rPr>
          <w:lang w:val="de-AT"/>
        </w:rPr>
        <w:t xml:space="preserve">Anmerkung: </w:t>
      </w:r>
      <w:r w:rsidRPr="00EA2514">
        <w:rPr>
          <w:lang w:val="de-AT"/>
        </w:rPr>
        <w:t>'</w:t>
      </w:r>
      <w:r>
        <w:rPr>
          <w:lang w:val="de-AT"/>
        </w:rPr>
        <w:t>a</w:t>
      </w:r>
      <w:r w:rsidRPr="00EA2514">
        <w:rPr>
          <w:lang w:val="de-AT"/>
        </w:rPr>
        <w:t>'</w:t>
      </w:r>
      <w:r>
        <w:rPr>
          <w:lang w:val="de-AT"/>
        </w:rPr>
        <w:t xml:space="preserve"> hat den Unicode 97 (Hexadezimal 0x61), </w:t>
      </w:r>
      <w:r w:rsidRPr="00EA2514">
        <w:rPr>
          <w:lang w:val="de-AT"/>
        </w:rPr>
        <w:t>'1'</w:t>
      </w:r>
      <w:r>
        <w:rPr>
          <w:lang w:val="de-AT"/>
        </w:rPr>
        <w:t xml:space="preserve"> den Unicode 49 (0x31)</w:t>
      </w:r>
      <w:r w:rsidR="00FC1518">
        <w:rPr>
          <w:lang w:val="de-AT"/>
        </w:rPr>
        <w:t>.</w:t>
      </w:r>
    </w:p>
    <w:p w14:paraId="588CF78F" w14:textId="7ECE9A21" w:rsidR="007158E1" w:rsidRPr="00E27CEF" w:rsidRDefault="007158E1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1985"/>
        <w:gridCol w:w="1836"/>
      </w:tblGrid>
      <w:tr w:rsidR="00D67EF9" w14:paraId="1036DBBA" w14:textId="77777777" w:rsidTr="003B4518">
        <w:tc>
          <w:tcPr>
            <w:tcW w:w="562" w:type="dxa"/>
          </w:tcPr>
          <w:p w14:paraId="4A698899" w14:textId="77777777" w:rsidR="00D67EF9" w:rsidRPr="00C83443" w:rsidRDefault="00D67EF9" w:rsidP="007158E1">
            <w:pPr>
              <w:rPr>
                <w:b/>
                <w:lang w:val="de-AT"/>
              </w:rPr>
            </w:pPr>
          </w:p>
        </w:tc>
        <w:tc>
          <w:tcPr>
            <w:tcW w:w="5245" w:type="dxa"/>
          </w:tcPr>
          <w:p w14:paraId="1CE3F051" w14:textId="5627A81F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Methode / Ausdruck</w:t>
            </w:r>
          </w:p>
        </w:tc>
        <w:tc>
          <w:tcPr>
            <w:tcW w:w="1985" w:type="dxa"/>
          </w:tcPr>
          <w:p w14:paraId="6F872791" w14:textId="77899369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Datentyp</w:t>
            </w:r>
          </w:p>
        </w:tc>
        <w:tc>
          <w:tcPr>
            <w:tcW w:w="1836" w:type="dxa"/>
          </w:tcPr>
          <w:p w14:paraId="2F05E535" w14:textId="7F62F472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Wert</w:t>
            </w:r>
          </w:p>
        </w:tc>
      </w:tr>
      <w:tr w:rsidR="00D67EF9" w14:paraId="1C3A56E3" w14:textId="77777777" w:rsidTr="003B4518">
        <w:trPr>
          <w:trHeight w:val="851"/>
        </w:trPr>
        <w:tc>
          <w:tcPr>
            <w:tcW w:w="562" w:type="dxa"/>
          </w:tcPr>
          <w:p w14:paraId="1754181B" w14:textId="44A7CD3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45" w:type="dxa"/>
          </w:tcPr>
          <w:p w14:paraId="23982E43" w14:textId="36EC96D1" w:rsidR="00D67EF9" w:rsidRPr="003B4518" w:rsidRDefault="00EA2514" w:rsidP="007158E1">
            <w:pPr>
              <w:rPr>
                <w:rFonts w:ascii="Courier New" w:hAnsi="Courier New" w:cs="Courier New"/>
                <w:lang w:val="de-AT"/>
              </w:rPr>
            </w:pPr>
            <w:r w:rsidRPr="003B4518">
              <w:rPr>
                <w:rFonts w:ascii="Courier New" w:hAnsi="Courier New" w:cs="Courier New"/>
                <w:lang w:val="de-AT"/>
              </w:rPr>
              <w:t>"2" + "3"</w:t>
            </w:r>
          </w:p>
        </w:tc>
        <w:tc>
          <w:tcPr>
            <w:tcW w:w="1985" w:type="dxa"/>
          </w:tcPr>
          <w:p w14:paraId="203382F4" w14:textId="69FA1322" w:rsidR="00D67EF9" w:rsidRDefault="002C462B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1836" w:type="dxa"/>
          </w:tcPr>
          <w:p w14:paraId="73339079" w14:textId="1D74B802" w:rsidR="00D67EF9" w:rsidRDefault="002C462B" w:rsidP="007158E1">
            <w:pPr>
              <w:rPr>
                <w:lang w:val="de-AT"/>
              </w:rPr>
            </w:pPr>
            <w:r>
              <w:rPr>
                <w:lang w:val="de-AT"/>
              </w:rPr>
              <w:t>23</w:t>
            </w:r>
          </w:p>
        </w:tc>
      </w:tr>
      <w:tr w:rsidR="00D67EF9" w14:paraId="7834170E" w14:textId="77777777" w:rsidTr="003B4518">
        <w:trPr>
          <w:trHeight w:val="851"/>
        </w:trPr>
        <w:tc>
          <w:tcPr>
            <w:tcW w:w="562" w:type="dxa"/>
          </w:tcPr>
          <w:p w14:paraId="3AA7E44E" w14:textId="7479104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45" w:type="dxa"/>
          </w:tcPr>
          <w:p w14:paraId="05240FB8" w14:textId="253F4019" w:rsidR="00D67EF9" w:rsidRPr="003B4518" w:rsidRDefault="00EA2514" w:rsidP="007158E1">
            <w:pPr>
              <w:rPr>
                <w:rFonts w:ascii="Courier New" w:hAnsi="Courier New" w:cs="Courier New"/>
                <w:lang w:val="de-AT"/>
              </w:rPr>
            </w:pPr>
            <w:r w:rsidRPr="003B4518">
              <w:rPr>
                <w:rFonts w:ascii="Courier New" w:hAnsi="Courier New" w:cs="Courier New"/>
                <w:lang w:val="de-AT"/>
              </w:rPr>
              <w:t>2 + 3</w:t>
            </w:r>
          </w:p>
        </w:tc>
        <w:tc>
          <w:tcPr>
            <w:tcW w:w="1985" w:type="dxa"/>
          </w:tcPr>
          <w:p w14:paraId="537BC3BC" w14:textId="60EE6726" w:rsidR="00D67EF9" w:rsidRDefault="002C462B" w:rsidP="007158E1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Int</w:t>
            </w:r>
            <w:proofErr w:type="spellEnd"/>
          </w:p>
        </w:tc>
        <w:tc>
          <w:tcPr>
            <w:tcW w:w="1836" w:type="dxa"/>
          </w:tcPr>
          <w:p w14:paraId="4E10DE7C" w14:textId="34F814C4" w:rsidR="00D67EF9" w:rsidRDefault="002C462B" w:rsidP="007158E1">
            <w:pPr>
              <w:rPr>
                <w:lang w:val="de-AT"/>
              </w:rPr>
            </w:pPr>
            <w:r>
              <w:rPr>
                <w:lang w:val="de-AT"/>
              </w:rPr>
              <w:t>5</w:t>
            </w:r>
          </w:p>
        </w:tc>
      </w:tr>
      <w:tr w:rsidR="00D67EF9" w14:paraId="3B9F8C1E" w14:textId="77777777" w:rsidTr="003B4518">
        <w:trPr>
          <w:trHeight w:val="851"/>
        </w:trPr>
        <w:tc>
          <w:tcPr>
            <w:tcW w:w="562" w:type="dxa"/>
          </w:tcPr>
          <w:p w14:paraId="34075CE0" w14:textId="63721DF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</w:tcPr>
          <w:p w14:paraId="01657664" w14:textId="5785BAC3" w:rsidR="00D67EF9" w:rsidRPr="003B4518" w:rsidRDefault="00EA2514" w:rsidP="003A1D7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eastAsia="en-US"/>
              </w:rPr>
            </w:pPr>
            <w:r w:rsidRPr="003B4518">
              <w:rPr>
                <w:color w:val="000000"/>
                <w:sz w:val="18"/>
                <w:szCs w:val="18"/>
                <w:lang w:eastAsia="en-US"/>
              </w:rPr>
              <w:t>'2' + '3'</w:t>
            </w:r>
          </w:p>
        </w:tc>
        <w:tc>
          <w:tcPr>
            <w:tcW w:w="1985" w:type="dxa"/>
          </w:tcPr>
          <w:p w14:paraId="2C7B8903" w14:textId="4B8AE656" w:rsidR="00D67EF9" w:rsidRDefault="002C462B" w:rsidP="007158E1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Int</w:t>
            </w:r>
            <w:proofErr w:type="spellEnd"/>
          </w:p>
        </w:tc>
        <w:tc>
          <w:tcPr>
            <w:tcW w:w="1836" w:type="dxa"/>
          </w:tcPr>
          <w:p w14:paraId="1A43F1CA" w14:textId="36BEEC74" w:rsidR="00D67EF9" w:rsidRDefault="002C462B" w:rsidP="007158E1">
            <w:pPr>
              <w:rPr>
                <w:lang w:val="de-AT"/>
              </w:rPr>
            </w:pPr>
            <w:r>
              <w:rPr>
                <w:lang w:val="de-AT"/>
              </w:rPr>
              <w:t>101</w:t>
            </w:r>
          </w:p>
        </w:tc>
      </w:tr>
      <w:tr w:rsidR="00D67EF9" w14:paraId="383F25AC" w14:textId="77777777" w:rsidTr="003B4518">
        <w:trPr>
          <w:trHeight w:val="851"/>
        </w:trPr>
        <w:tc>
          <w:tcPr>
            <w:tcW w:w="562" w:type="dxa"/>
          </w:tcPr>
          <w:p w14:paraId="49B29FBB" w14:textId="2BF4E3D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</w:tcPr>
          <w:p w14:paraId="72CF1FCB" w14:textId="5ED51D6B" w:rsidR="00D67EF9" w:rsidRPr="003B4518" w:rsidRDefault="00EA2514" w:rsidP="007158E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eastAsia="en-US"/>
              </w:rPr>
            </w:pPr>
            <w:r w:rsidRPr="003B4518">
              <w:rPr>
                <w:color w:val="000000"/>
                <w:sz w:val="18"/>
                <w:szCs w:val="18"/>
                <w:lang w:eastAsia="en-US"/>
              </w:rPr>
              <w:t>"b" + "c"</w:t>
            </w:r>
          </w:p>
        </w:tc>
        <w:tc>
          <w:tcPr>
            <w:tcW w:w="1985" w:type="dxa"/>
          </w:tcPr>
          <w:p w14:paraId="0F039C72" w14:textId="135FD489" w:rsidR="00D67EF9" w:rsidRDefault="002C462B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1836" w:type="dxa"/>
          </w:tcPr>
          <w:p w14:paraId="189571E5" w14:textId="063C0A9B" w:rsidR="00D67EF9" w:rsidRDefault="002C462B" w:rsidP="007158E1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bc</w:t>
            </w:r>
            <w:proofErr w:type="spellEnd"/>
          </w:p>
        </w:tc>
      </w:tr>
      <w:tr w:rsidR="00D67EF9" w14:paraId="688E27D3" w14:textId="77777777" w:rsidTr="003B4518">
        <w:trPr>
          <w:trHeight w:val="851"/>
        </w:trPr>
        <w:tc>
          <w:tcPr>
            <w:tcW w:w="562" w:type="dxa"/>
          </w:tcPr>
          <w:p w14:paraId="6A9C569F" w14:textId="6CD5E87A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5</w:t>
            </w:r>
          </w:p>
        </w:tc>
        <w:tc>
          <w:tcPr>
            <w:tcW w:w="5245" w:type="dxa"/>
          </w:tcPr>
          <w:p w14:paraId="69951C43" w14:textId="31329D57" w:rsidR="00D67EF9" w:rsidRPr="003B4518" w:rsidRDefault="00EA2514" w:rsidP="00A95EDF">
            <w:pPr>
              <w:pStyle w:val="HTMLPreformatted"/>
              <w:shd w:val="clear" w:color="auto" w:fill="FFFFFF"/>
              <w:rPr>
                <w:lang w:val="de-AT"/>
              </w:rPr>
            </w:pPr>
            <w:r w:rsidRPr="003B4518">
              <w:rPr>
                <w:lang w:val="de-AT"/>
              </w:rPr>
              <w:t>'b' + 'c'</w:t>
            </w:r>
          </w:p>
        </w:tc>
        <w:tc>
          <w:tcPr>
            <w:tcW w:w="1985" w:type="dxa"/>
          </w:tcPr>
          <w:p w14:paraId="186A1BF2" w14:textId="13BB74DA" w:rsidR="00D67EF9" w:rsidRDefault="002C462B" w:rsidP="007158E1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Int</w:t>
            </w:r>
            <w:proofErr w:type="spellEnd"/>
            <w:r w:rsidR="000F5548">
              <w:rPr>
                <w:rStyle w:val="FootnoteReference"/>
                <w:lang w:val="de-AT"/>
              </w:rPr>
              <w:footnoteReference w:id="1"/>
            </w:r>
          </w:p>
        </w:tc>
        <w:tc>
          <w:tcPr>
            <w:tcW w:w="1836" w:type="dxa"/>
          </w:tcPr>
          <w:p w14:paraId="39BED214" w14:textId="53F09771" w:rsidR="00D67EF9" w:rsidRDefault="000F5548" w:rsidP="007158E1">
            <w:pPr>
              <w:rPr>
                <w:lang w:val="de-AT"/>
              </w:rPr>
            </w:pPr>
            <w:r>
              <w:rPr>
                <w:lang w:val="de-AT"/>
              </w:rPr>
              <w:t>197</w:t>
            </w:r>
          </w:p>
        </w:tc>
      </w:tr>
      <w:tr w:rsidR="00D67EF9" w14:paraId="154514C9" w14:textId="77777777" w:rsidTr="003B4518">
        <w:trPr>
          <w:trHeight w:val="851"/>
        </w:trPr>
        <w:tc>
          <w:tcPr>
            <w:tcW w:w="562" w:type="dxa"/>
          </w:tcPr>
          <w:p w14:paraId="36CEFD2C" w14:textId="0EB4FF09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45" w:type="dxa"/>
          </w:tcPr>
          <w:p w14:paraId="298EA62B" w14:textId="31D51A36" w:rsidR="00D67EF9" w:rsidRPr="003B4518" w:rsidRDefault="00EA2514" w:rsidP="00C834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B4518">
              <w:rPr>
                <w:color w:val="000000"/>
                <w:sz w:val="18"/>
                <w:szCs w:val="18"/>
              </w:rPr>
              <w:t>"b" + "3"</w:t>
            </w:r>
          </w:p>
        </w:tc>
        <w:tc>
          <w:tcPr>
            <w:tcW w:w="1985" w:type="dxa"/>
          </w:tcPr>
          <w:p w14:paraId="60898CF2" w14:textId="22F42CD1" w:rsidR="00D67EF9" w:rsidRDefault="000F5548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1836" w:type="dxa"/>
          </w:tcPr>
          <w:p w14:paraId="17F10B24" w14:textId="5CA29882" w:rsidR="00D67EF9" w:rsidRDefault="000F5548" w:rsidP="007158E1">
            <w:pPr>
              <w:rPr>
                <w:lang w:val="de-AT"/>
              </w:rPr>
            </w:pPr>
            <w:r>
              <w:rPr>
                <w:lang w:val="de-AT"/>
              </w:rPr>
              <w:t>b3</w:t>
            </w:r>
          </w:p>
        </w:tc>
      </w:tr>
      <w:tr w:rsidR="00D67EF9" w14:paraId="19E8401B" w14:textId="77777777" w:rsidTr="003B4518">
        <w:trPr>
          <w:trHeight w:val="851"/>
        </w:trPr>
        <w:tc>
          <w:tcPr>
            <w:tcW w:w="562" w:type="dxa"/>
          </w:tcPr>
          <w:p w14:paraId="719AB373" w14:textId="50A8C40D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45" w:type="dxa"/>
          </w:tcPr>
          <w:p w14:paraId="5DB78B0C" w14:textId="08056C58" w:rsidR="00D67EF9" w:rsidRPr="003B4518" w:rsidRDefault="00EA2514" w:rsidP="003A1D7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B4518">
              <w:rPr>
                <w:color w:val="000000"/>
                <w:sz w:val="18"/>
                <w:szCs w:val="18"/>
              </w:rPr>
              <w:t>"b" + 3</w:t>
            </w:r>
          </w:p>
        </w:tc>
        <w:tc>
          <w:tcPr>
            <w:tcW w:w="1985" w:type="dxa"/>
          </w:tcPr>
          <w:p w14:paraId="655E3FCC" w14:textId="18D1A171" w:rsidR="00D67EF9" w:rsidRDefault="000F5548" w:rsidP="007158E1">
            <w:pPr>
              <w:rPr>
                <w:lang w:val="de-AT"/>
              </w:rPr>
            </w:pPr>
            <w:r>
              <w:rPr>
                <w:lang w:val="de-AT"/>
              </w:rPr>
              <w:t>String</w:t>
            </w:r>
          </w:p>
        </w:tc>
        <w:tc>
          <w:tcPr>
            <w:tcW w:w="1836" w:type="dxa"/>
          </w:tcPr>
          <w:p w14:paraId="6BC25949" w14:textId="4EA6CE9E" w:rsidR="00D67EF9" w:rsidRDefault="000F5548" w:rsidP="007158E1">
            <w:pPr>
              <w:rPr>
                <w:lang w:val="de-AT"/>
              </w:rPr>
            </w:pPr>
            <w:r>
              <w:rPr>
                <w:lang w:val="de-AT"/>
              </w:rPr>
              <w:t>b3</w:t>
            </w:r>
          </w:p>
        </w:tc>
      </w:tr>
      <w:tr w:rsidR="00D67EF9" w14:paraId="263EBC55" w14:textId="77777777" w:rsidTr="003B4518">
        <w:trPr>
          <w:trHeight w:val="851"/>
        </w:trPr>
        <w:tc>
          <w:tcPr>
            <w:tcW w:w="562" w:type="dxa"/>
          </w:tcPr>
          <w:p w14:paraId="6573E10A" w14:textId="75760102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5245" w:type="dxa"/>
          </w:tcPr>
          <w:p w14:paraId="358950E0" w14:textId="2036E063" w:rsidR="00D67EF9" w:rsidRPr="003B4518" w:rsidRDefault="00EA2514" w:rsidP="003A1D7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B4518">
              <w:rPr>
                <w:color w:val="000000"/>
                <w:sz w:val="18"/>
                <w:szCs w:val="18"/>
              </w:rPr>
              <w:t>'b' + 3</w:t>
            </w:r>
          </w:p>
        </w:tc>
        <w:tc>
          <w:tcPr>
            <w:tcW w:w="1985" w:type="dxa"/>
          </w:tcPr>
          <w:p w14:paraId="6FF07704" w14:textId="6A6C098E" w:rsidR="00D67EF9" w:rsidRDefault="000F5548" w:rsidP="007158E1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Int</w:t>
            </w:r>
            <w:proofErr w:type="spellEnd"/>
          </w:p>
        </w:tc>
        <w:tc>
          <w:tcPr>
            <w:tcW w:w="1836" w:type="dxa"/>
          </w:tcPr>
          <w:p w14:paraId="7712C5E4" w14:textId="2AC2614C" w:rsidR="00D67EF9" w:rsidRDefault="000F5548" w:rsidP="007158E1">
            <w:pPr>
              <w:rPr>
                <w:lang w:val="de-AT"/>
              </w:rPr>
            </w:pPr>
            <w:r>
              <w:rPr>
                <w:lang w:val="de-AT"/>
              </w:rPr>
              <w:t>101</w:t>
            </w:r>
          </w:p>
        </w:tc>
      </w:tr>
      <w:tr w:rsidR="00D67EF9" w14:paraId="4C7265C7" w14:textId="77777777" w:rsidTr="003B4518">
        <w:trPr>
          <w:trHeight w:val="851"/>
        </w:trPr>
        <w:tc>
          <w:tcPr>
            <w:tcW w:w="562" w:type="dxa"/>
          </w:tcPr>
          <w:p w14:paraId="25140C96" w14:textId="4B11A53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9</w:t>
            </w:r>
          </w:p>
        </w:tc>
        <w:tc>
          <w:tcPr>
            <w:tcW w:w="5245" w:type="dxa"/>
          </w:tcPr>
          <w:p w14:paraId="7A02B6E8" w14:textId="66AF83A1" w:rsidR="00D67EF9" w:rsidRPr="003B4518" w:rsidRDefault="00EA2514" w:rsidP="00C834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B4518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3B4518">
              <w:rPr>
                <w:color w:val="000000"/>
                <w:sz w:val="18"/>
                <w:szCs w:val="18"/>
              </w:rPr>
              <w:t>char</w:t>
            </w:r>
            <w:proofErr w:type="spellEnd"/>
            <w:proofErr w:type="gramStart"/>
            <w:r w:rsidRPr="003B4518">
              <w:rPr>
                <w:color w:val="000000"/>
                <w:sz w:val="18"/>
                <w:szCs w:val="18"/>
              </w:rPr>
              <w:t>)(</w:t>
            </w:r>
            <w:proofErr w:type="gramEnd"/>
            <w:r w:rsidRPr="003B4518">
              <w:rPr>
                <w:color w:val="000000"/>
                <w:sz w:val="18"/>
                <w:szCs w:val="18"/>
              </w:rPr>
              <w:t>'b' + 3)</w:t>
            </w:r>
          </w:p>
        </w:tc>
        <w:tc>
          <w:tcPr>
            <w:tcW w:w="1985" w:type="dxa"/>
          </w:tcPr>
          <w:p w14:paraId="552FCB68" w14:textId="22FBC720" w:rsidR="00D67EF9" w:rsidRDefault="000F5548" w:rsidP="007158E1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char</w:t>
            </w:r>
            <w:proofErr w:type="spellEnd"/>
          </w:p>
        </w:tc>
        <w:tc>
          <w:tcPr>
            <w:tcW w:w="1836" w:type="dxa"/>
          </w:tcPr>
          <w:p w14:paraId="259B28A1" w14:textId="52CB6522" w:rsidR="00D67EF9" w:rsidRDefault="000F5548" w:rsidP="007158E1">
            <w:pPr>
              <w:rPr>
                <w:lang w:val="de-AT"/>
              </w:rPr>
            </w:pPr>
            <w:r>
              <w:rPr>
                <w:lang w:val="de-AT"/>
              </w:rPr>
              <w:t>e</w:t>
            </w:r>
          </w:p>
        </w:tc>
      </w:tr>
      <w:tr w:rsidR="00D67EF9" w14:paraId="1C6DE2E9" w14:textId="77777777" w:rsidTr="003B4518">
        <w:trPr>
          <w:trHeight w:val="851"/>
        </w:trPr>
        <w:tc>
          <w:tcPr>
            <w:tcW w:w="562" w:type="dxa"/>
          </w:tcPr>
          <w:p w14:paraId="11D86BE0" w14:textId="1C659FA2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5245" w:type="dxa"/>
          </w:tcPr>
          <w:p w14:paraId="46D738AE" w14:textId="301E52C1" w:rsidR="00D67EF9" w:rsidRDefault="000F5548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F5548">
              <w:rPr>
                <w:rFonts w:ascii="Menlo" w:hAnsi="Menlo" w:cs="Menlo"/>
                <w:color w:val="000000"/>
                <w:sz w:val="18"/>
                <w:szCs w:val="18"/>
              </w:rPr>
              <w:t>'n' &lt; 't'</w:t>
            </w:r>
          </w:p>
        </w:tc>
        <w:tc>
          <w:tcPr>
            <w:tcW w:w="1985" w:type="dxa"/>
          </w:tcPr>
          <w:p w14:paraId="49A6426D" w14:textId="5103422D" w:rsidR="00D67EF9" w:rsidRDefault="000F5548" w:rsidP="009C6BE6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boolean</w:t>
            </w:r>
            <w:proofErr w:type="spellEnd"/>
          </w:p>
        </w:tc>
        <w:tc>
          <w:tcPr>
            <w:tcW w:w="1836" w:type="dxa"/>
          </w:tcPr>
          <w:p w14:paraId="0A4F39ED" w14:textId="46B24AE4" w:rsidR="00D67EF9" w:rsidRDefault="000F5548" w:rsidP="009C6BE6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true</w:t>
            </w:r>
            <w:proofErr w:type="spellEnd"/>
          </w:p>
        </w:tc>
      </w:tr>
      <w:tr w:rsidR="000F5548" w14:paraId="7A73D660" w14:textId="77777777" w:rsidTr="003B4518">
        <w:trPr>
          <w:trHeight w:val="851"/>
        </w:trPr>
        <w:tc>
          <w:tcPr>
            <w:tcW w:w="562" w:type="dxa"/>
          </w:tcPr>
          <w:p w14:paraId="23126251" w14:textId="0AAD1A5C" w:rsidR="000F5548" w:rsidRDefault="00FC1518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245" w:type="dxa"/>
          </w:tcPr>
          <w:p w14:paraId="13528DD4" w14:textId="5BEB5A4B" w:rsidR="000F5548" w:rsidRPr="000F5548" w:rsidRDefault="000F5548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F5548">
              <w:rPr>
                <w:rFonts w:ascii="Menlo" w:hAnsi="Menlo" w:cs="Menlo"/>
                <w:color w:val="000000"/>
                <w:sz w:val="18"/>
                <w:szCs w:val="18"/>
              </w:rPr>
              <w:t>"n" &lt; "t"</w:t>
            </w:r>
          </w:p>
        </w:tc>
        <w:tc>
          <w:tcPr>
            <w:tcW w:w="1985" w:type="dxa"/>
          </w:tcPr>
          <w:p w14:paraId="6117ADAB" w14:textId="6EF3DF90" w:rsidR="000F5548" w:rsidRDefault="000F5548" w:rsidP="009C6BE6">
            <w:pPr>
              <w:rPr>
                <w:lang w:val="de-AT"/>
              </w:rPr>
            </w:pPr>
            <w:r>
              <w:rPr>
                <w:lang w:val="de-AT"/>
              </w:rPr>
              <w:t>-</w:t>
            </w:r>
          </w:p>
        </w:tc>
        <w:tc>
          <w:tcPr>
            <w:tcW w:w="1836" w:type="dxa"/>
          </w:tcPr>
          <w:p w14:paraId="646E670A" w14:textId="00E255DF" w:rsidR="000F5548" w:rsidRDefault="000F5548" w:rsidP="009C6BE6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Komplierfehler</w:t>
            </w:r>
            <w:proofErr w:type="spellEnd"/>
            <w:r w:rsidR="00FC1518">
              <w:rPr>
                <w:lang w:val="de-AT"/>
              </w:rPr>
              <w:t xml:space="preserve"> (</w:t>
            </w:r>
            <w:proofErr w:type="spellStart"/>
            <w:r w:rsidR="00FC1518">
              <w:rPr>
                <w:lang w:val="de-AT"/>
              </w:rPr>
              <w:t>bad</w:t>
            </w:r>
            <w:proofErr w:type="spellEnd"/>
            <w:r w:rsidR="00FC1518">
              <w:rPr>
                <w:lang w:val="de-AT"/>
              </w:rPr>
              <w:t xml:space="preserve"> </w:t>
            </w:r>
            <w:proofErr w:type="spellStart"/>
            <w:r w:rsidR="00FC1518">
              <w:rPr>
                <w:lang w:val="de-AT"/>
              </w:rPr>
              <w:t>operand</w:t>
            </w:r>
            <w:proofErr w:type="spellEnd"/>
            <w:r w:rsidR="00FC1518">
              <w:rPr>
                <w:lang w:val="de-AT"/>
              </w:rPr>
              <w:t>)</w:t>
            </w:r>
          </w:p>
        </w:tc>
      </w:tr>
    </w:tbl>
    <w:p w14:paraId="4ED30DC5" w14:textId="77777777" w:rsidR="009C6BE6" w:rsidRPr="0082486D" w:rsidRDefault="009C6BE6" w:rsidP="00FC1518">
      <w:pPr>
        <w:rPr>
          <w:lang w:val="en-US"/>
        </w:rPr>
      </w:pPr>
      <w:bookmarkStart w:id="0" w:name="_GoBack"/>
      <w:bookmarkEnd w:id="0"/>
    </w:p>
    <w:sectPr w:rsidR="009C6BE6" w:rsidRPr="0082486D" w:rsidSect="003D40FD">
      <w:headerReference w:type="default" r:id="rId11"/>
      <w:footerReference w:type="default" r:id="rId12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7C278" w14:textId="77777777" w:rsidR="008E2333" w:rsidRDefault="008E2333">
      <w:r>
        <w:separator/>
      </w:r>
    </w:p>
  </w:endnote>
  <w:endnote w:type="continuationSeparator" w:id="0">
    <w:p w14:paraId="1DAF2817" w14:textId="77777777" w:rsidR="008E2333" w:rsidRDefault="008E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10AF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A49116" wp14:editId="045ED455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CCA54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491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" filled="f" stroked="f">
              <v:textbox>
                <w:txbxContent>
                  <w:p w14:paraId="15BCCA54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48477" wp14:editId="595A9CED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0B657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048477" id="Text Box 1" o:spid="_x0000_s1028" type="#_x0000_t202" style="position:absolute;margin-left:-8.95pt;margin-top:-2.7pt;width:441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" filled="f" stroked="f">
              <v:textbox>
                <w:txbxContent>
                  <w:p w14:paraId="5D80B657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03CF2" w14:textId="77777777" w:rsidR="008E2333" w:rsidRDefault="008E2333">
      <w:r>
        <w:separator/>
      </w:r>
    </w:p>
  </w:footnote>
  <w:footnote w:type="continuationSeparator" w:id="0">
    <w:p w14:paraId="52042CD1" w14:textId="77777777" w:rsidR="008E2333" w:rsidRDefault="008E2333">
      <w:r>
        <w:continuationSeparator/>
      </w:r>
    </w:p>
  </w:footnote>
  <w:footnote w:id="1">
    <w:p w14:paraId="0D90E198" w14:textId="5C418A09" w:rsidR="000F5548" w:rsidRPr="000F5548" w:rsidRDefault="000F5548" w:rsidP="000F5548">
      <w:pPr>
        <w:spacing w:line="240" w:lineRule="auto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AT"/>
        </w:rPr>
        <w:t xml:space="preserve">Außer man weißt das Ergebnis einer Variablen vom Typ </w:t>
      </w:r>
      <w:proofErr w:type="spellStart"/>
      <w:r>
        <w:rPr>
          <w:lang w:val="de-AT"/>
        </w:rPr>
        <w:t>char</w:t>
      </w:r>
      <w:proofErr w:type="spellEnd"/>
      <w:r>
        <w:rPr>
          <w:lang w:val="de-AT"/>
        </w:rPr>
        <w:t xml:space="preserve"> zu. In diesem Fall passiert eine automatische Typumwandlung (trotz möglichem Datenverlust) – Stichwort:  „</w:t>
      </w:r>
      <w:hyperlink r:id="rId1" w:history="1">
        <w:r w:rsidRPr="000F5548">
          <w:rPr>
            <w:lang w:val="de-AT"/>
          </w:rPr>
          <w:t xml:space="preserve">primitive narrowing </w:t>
        </w:r>
        <w:proofErr w:type="spellStart"/>
        <w:r w:rsidRPr="000F5548">
          <w:rPr>
            <w:lang w:val="de-AT"/>
          </w:rPr>
          <w:t>conversion</w:t>
        </w:r>
        <w:proofErr w:type="spellEnd"/>
      </w:hyperlink>
      <w:r w:rsidRPr="000F5548">
        <w:rPr>
          <w:lang w:val="de-AT"/>
        </w:rPr>
        <w:t xml:space="preserve">“ </w:t>
      </w:r>
      <w:r>
        <w:rPr>
          <w:lang w:val="de-AT"/>
        </w:rPr>
        <w:t>(</w:t>
      </w:r>
      <w:r w:rsidRPr="000F5548">
        <w:rPr>
          <w:lang w:val="de-AT"/>
        </w:rPr>
        <w:t>https://stackoverflow.com/questions/28936802/understanding-narrowing-primitive-conversion</w:t>
      </w:r>
      <w:r>
        <w:rPr>
          <w:lang w:val="de-AT"/>
        </w:rPr>
        <w:t>)</w:t>
      </w:r>
    </w:p>
    <w:p w14:paraId="197E96FB" w14:textId="7EA55C91" w:rsidR="000F5548" w:rsidRPr="000F5548" w:rsidRDefault="000F5548" w:rsidP="000F5548">
      <w:pPr>
        <w:spacing w:line="240" w:lineRule="auto"/>
        <w:rPr>
          <w:lang w:val="de-A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6"/>
      <w:gridCol w:w="7882"/>
    </w:tblGrid>
    <w:tr w:rsidR="00B91D02" w14:paraId="675D7471" w14:textId="77777777" w:rsidTr="00F61D0E">
      <w:trPr>
        <w:trHeight w:hRule="exact" w:val="1134"/>
      </w:trPr>
      <w:tc>
        <w:tcPr>
          <w:tcW w:w="1760" w:type="dxa"/>
        </w:tcPr>
        <w:p w14:paraId="2C67B4D8" w14:textId="77777777" w:rsidR="00B91D02" w:rsidRDefault="00042E89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216EDBF5" wp14:editId="34F91C3F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14:paraId="219189BA" w14:textId="77777777" w:rsidR="00B91D02" w:rsidRPr="00D06F48" w:rsidRDefault="00F40DF9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BD7959" wp14:editId="46E4DDA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05D2" w14:textId="0B6F3962" w:rsidR="00B91D02" w:rsidRPr="005E7B9D" w:rsidRDefault="005E7B9D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  <w:t>Softwareentwicklung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D79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" filled="f" stroked="f">
                    <v:textbox>
                      <w:txbxContent>
                        <w:p w14:paraId="044305D2" w14:textId="0B6F3962" w:rsidR="00B91D02" w:rsidRPr="005E7B9D" w:rsidRDefault="005E7B9D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  <w:t>Softwareentwicklung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7490505" w14:textId="77777777"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0B28CD"/>
    <w:multiLevelType w:val="hybridMultilevel"/>
    <w:tmpl w:val="BD3ACB2C"/>
    <w:lvl w:ilvl="0" w:tplc="164A7F84">
      <w:start w:val="1"/>
      <w:numFmt w:val="decimal"/>
      <w:pStyle w:val="ListBullet"/>
      <w:lvlText w:val="%1."/>
      <w:lvlJc w:val="left"/>
      <w:pPr>
        <w:ind w:left="1440" w:hanging="360"/>
      </w:pPr>
      <w:rPr>
        <w:rFonts w:hint="default"/>
      </w:rPr>
    </w:lvl>
    <w:lvl w:ilvl="1" w:tplc="815C36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22D44"/>
    <w:multiLevelType w:val="hybridMultilevel"/>
    <w:tmpl w:val="588A1D88"/>
    <w:lvl w:ilvl="0" w:tplc="2B1AE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54B3D"/>
    <w:multiLevelType w:val="hybridMultilevel"/>
    <w:tmpl w:val="C44AE882"/>
    <w:lvl w:ilvl="0" w:tplc="54326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4C8B5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05EB9"/>
    <w:multiLevelType w:val="multilevel"/>
    <w:tmpl w:val="6A768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4" w15:restartNumberingAfterBreak="0">
    <w:nsid w:val="447C0884"/>
    <w:multiLevelType w:val="hybridMultilevel"/>
    <w:tmpl w:val="A7C600C8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25" w15:restartNumberingAfterBreak="0">
    <w:nsid w:val="47F41E97"/>
    <w:multiLevelType w:val="hybridMultilevel"/>
    <w:tmpl w:val="D5409E72"/>
    <w:lvl w:ilvl="0" w:tplc="8C88E5C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3C8B"/>
    <w:multiLevelType w:val="hybridMultilevel"/>
    <w:tmpl w:val="C49E86D6"/>
    <w:lvl w:ilvl="0" w:tplc="FB26933E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2560133"/>
    <w:multiLevelType w:val="hybridMultilevel"/>
    <w:tmpl w:val="E6143366"/>
    <w:lvl w:ilvl="0" w:tplc="ED3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77F68"/>
    <w:multiLevelType w:val="hybridMultilevel"/>
    <w:tmpl w:val="35767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65A81"/>
    <w:multiLevelType w:val="multilevel"/>
    <w:tmpl w:val="C24E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5F16054"/>
    <w:multiLevelType w:val="hybridMultilevel"/>
    <w:tmpl w:val="6E3A46A0"/>
    <w:lvl w:ilvl="0" w:tplc="F774C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6"/>
  </w:num>
  <w:num w:numId="7">
    <w:abstractNumId w:val="2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21"/>
  </w:num>
  <w:num w:numId="16">
    <w:abstractNumId w:val="33"/>
  </w:num>
  <w:num w:numId="17">
    <w:abstractNumId w:val="23"/>
  </w:num>
  <w:num w:numId="18">
    <w:abstractNumId w:val="38"/>
  </w:num>
  <w:num w:numId="19">
    <w:abstractNumId w:val="31"/>
  </w:num>
  <w:num w:numId="20">
    <w:abstractNumId w:val="22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8"/>
  </w:num>
  <w:num w:numId="26">
    <w:abstractNumId w:val="26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11"/>
  </w:num>
  <w:num w:numId="31">
    <w:abstractNumId w:val="20"/>
  </w:num>
  <w:num w:numId="32">
    <w:abstractNumId w:val="19"/>
  </w:num>
  <w:num w:numId="33">
    <w:abstractNumId w:val="10"/>
  </w:num>
  <w:num w:numId="34">
    <w:abstractNumId w:val="17"/>
  </w:num>
  <w:num w:numId="35">
    <w:abstractNumId w:val="32"/>
  </w:num>
  <w:num w:numId="36">
    <w:abstractNumId w:val="24"/>
  </w:num>
  <w:num w:numId="37">
    <w:abstractNumId w:val="30"/>
  </w:num>
  <w:num w:numId="38">
    <w:abstractNumId w:val="25"/>
  </w:num>
  <w:num w:numId="39">
    <w:abstractNumId w:val="35"/>
  </w:num>
  <w:num w:numId="40">
    <w:abstractNumId w:val="18"/>
  </w:num>
  <w:num w:numId="41">
    <w:abstractNumId w:val="37"/>
  </w:num>
  <w:num w:numId="42">
    <w:abstractNumId w:val="15"/>
  </w:num>
  <w:num w:numId="43">
    <w:abstractNumId w:val="15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3101F"/>
    <w:rsid w:val="00042E89"/>
    <w:rsid w:val="00047F71"/>
    <w:rsid w:val="0005597D"/>
    <w:rsid w:val="0007128E"/>
    <w:rsid w:val="000A440B"/>
    <w:rsid w:val="000A67F2"/>
    <w:rsid w:val="000D55BC"/>
    <w:rsid w:val="000E022B"/>
    <w:rsid w:val="000F5548"/>
    <w:rsid w:val="00176A36"/>
    <w:rsid w:val="001908A3"/>
    <w:rsid w:val="001A1FD0"/>
    <w:rsid w:val="001D174E"/>
    <w:rsid w:val="001D3EE0"/>
    <w:rsid w:val="00201356"/>
    <w:rsid w:val="002018E1"/>
    <w:rsid w:val="00204980"/>
    <w:rsid w:val="00283730"/>
    <w:rsid w:val="00284FAC"/>
    <w:rsid w:val="002A54FC"/>
    <w:rsid w:val="002A7EC2"/>
    <w:rsid w:val="002B0EEA"/>
    <w:rsid w:val="002B2778"/>
    <w:rsid w:val="002C462B"/>
    <w:rsid w:val="002F2B54"/>
    <w:rsid w:val="00314201"/>
    <w:rsid w:val="00325AF5"/>
    <w:rsid w:val="00335AF9"/>
    <w:rsid w:val="00352C75"/>
    <w:rsid w:val="00397346"/>
    <w:rsid w:val="003A1D7A"/>
    <w:rsid w:val="003B4518"/>
    <w:rsid w:val="003D40FD"/>
    <w:rsid w:val="003D4F39"/>
    <w:rsid w:val="003F2BE4"/>
    <w:rsid w:val="003F3A95"/>
    <w:rsid w:val="003F5394"/>
    <w:rsid w:val="0041430D"/>
    <w:rsid w:val="0043558E"/>
    <w:rsid w:val="004434D7"/>
    <w:rsid w:val="004504C1"/>
    <w:rsid w:val="00456AC4"/>
    <w:rsid w:val="0045789C"/>
    <w:rsid w:val="00457FB6"/>
    <w:rsid w:val="0046694B"/>
    <w:rsid w:val="00470E78"/>
    <w:rsid w:val="00476676"/>
    <w:rsid w:val="0049000E"/>
    <w:rsid w:val="00495CA3"/>
    <w:rsid w:val="004A2862"/>
    <w:rsid w:val="004A3378"/>
    <w:rsid w:val="004C7E75"/>
    <w:rsid w:val="004D0064"/>
    <w:rsid w:val="004D411E"/>
    <w:rsid w:val="00580377"/>
    <w:rsid w:val="00592104"/>
    <w:rsid w:val="005947DB"/>
    <w:rsid w:val="005A364D"/>
    <w:rsid w:val="005A7DDB"/>
    <w:rsid w:val="005B7E78"/>
    <w:rsid w:val="005D05A2"/>
    <w:rsid w:val="005E7B9D"/>
    <w:rsid w:val="005E7E7E"/>
    <w:rsid w:val="006535FD"/>
    <w:rsid w:val="006847D3"/>
    <w:rsid w:val="006939F7"/>
    <w:rsid w:val="0069591D"/>
    <w:rsid w:val="006A79A7"/>
    <w:rsid w:val="006C2371"/>
    <w:rsid w:val="006C77C4"/>
    <w:rsid w:val="006E5122"/>
    <w:rsid w:val="007014D1"/>
    <w:rsid w:val="00710B2D"/>
    <w:rsid w:val="007158E1"/>
    <w:rsid w:val="007378B1"/>
    <w:rsid w:val="00741CB4"/>
    <w:rsid w:val="007619F4"/>
    <w:rsid w:val="00766273"/>
    <w:rsid w:val="00775C92"/>
    <w:rsid w:val="00781C91"/>
    <w:rsid w:val="00791D98"/>
    <w:rsid w:val="007B7E6F"/>
    <w:rsid w:val="007C4E09"/>
    <w:rsid w:val="008215DC"/>
    <w:rsid w:val="0082486D"/>
    <w:rsid w:val="0087607C"/>
    <w:rsid w:val="00893474"/>
    <w:rsid w:val="008E2333"/>
    <w:rsid w:val="008E3625"/>
    <w:rsid w:val="008F7332"/>
    <w:rsid w:val="00925A39"/>
    <w:rsid w:val="00937837"/>
    <w:rsid w:val="00945D3A"/>
    <w:rsid w:val="00947074"/>
    <w:rsid w:val="00957E4A"/>
    <w:rsid w:val="009931BD"/>
    <w:rsid w:val="009940AF"/>
    <w:rsid w:val="009C2C2C"/>
    <w:rsid w:val="009C4764"/>
    <w:rsid w:val="009C6BE6"/>
    <w:rsid w:val="009E0DD7"/>
    <w:rsid w:val="009E3DE3"/>
    <w:rsid w:val="00A15868"/>
    <w:rsid w:val="00A2114A"/>
    <w:rsid w:val="00A40D79"/>
    <w:rsid w:val="00A46ABF"/>
    <w:rsid w:val="00A6683F"/>
    <w:rsid w:val="00A95EDF"/>
    <w:rsid w:val="00AD510F"/>
    <w:rsid w:val="00AF2A32"/>
    <w:rsid w:val="00B118BE"/>
    <w:rsid w:val="00B14E6C"/>
    <w:rsid w:val="00B84AAE"/>
    <w:rsid w:val="00B91D02"/>
    <w:rsid w:val="00BA197A"/>
    <w:rsid w:val="00BB08C0"/>
    <w:rsid w:val="00BE035C"/>
    <w:rsid w:val="00BE3921"/>
    <w:rsid w:val="00BE4C21"/>
    <w:rsid w:val="00C23FDD"/>
    <w:rsid w:val="00C62F18"/>
    <w:rsid w:val="00C71692"/>
    <w:rsid w:val="00C80E09"/>
    <w:rsid w:val="00C81370"/>
    <w:rsid w:val="00C83443"/>
    <w:rsid w:val="00C914B5"/>
    <w:rsid w:val="00C91660"/>
    <w:rsid w:val="00CB2C34"/>
    <w:rsid w:val="00CB5A35"/>
    <w:rsid w:val="00CD0891"/>
    <w:rsid w:val="00D06F48"/>
    <w:rsid w:val="00D10AD5"/>
    <w:rsid w:val="00D336A9"/>
    <w:rsid w:val="00D67EF9"/>
    <w:rsid w:val="00D722E2"/>
    <w:rsid w:val="00D73878"/>
    <w:rsid w:val="00D75DD4"/>
    <w:rsid w:val="00DB4431"/>
    <w:rsid w:val="00DD3FF3"/>
    <w:rsid w:val="00DD54FE"/>
    <w:rsid w:val="00DD5662"/>
    <w:rsid w:val="00DD664B"/>
    <w:rsid w:val="00DE27AA"/>
    <w:rsid w:val="00E22C5F"/>
    <w:rsid w:val="00E27CEF"/>
    <w:rsid w:val="00E37E3E"/>
    <w:rsid w:val="00E553C7"/>
    <w:rsid w:val="00E60E25"/>
    <w:rsid w:val="00E82650"/>
    <w:rsid w:val="00E91055"/>
    <w:rsid w:val="00EA2514"/>
    <w:rsid w:val="00EC74A6"/>
    <w:rsid w:val="00ED1AFF"/>
    <w:rsid w:val="00ED241F"/>
    <w:rsid w:val="00EE0237"/>
    <w:rsid w:val="00EF4195"/>
    <w:rsid w:val="00EF6844"/>
    <w:rsid w:val="00F35EF5"/>
    <w:rsid w:val="00F36CDE"/>
    <w:rsid w:val="00F40DF9"/>
    <w:rsid w:val="00F53E45"/>
    <w:rsid w:val="00F61D0E"/>
    <w:rsid w:val="00F918EA"/>
    <w:rsid w:val="00FB5EC8"/>
    <w:rsid w:val="00FC15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11257A"/>
  <w15:docId w15:val="{299CC136-506A-9F4E-AF1E-93B382F4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basedOn w:val="Normal"/>
    <w:autoRedefine/>
    <w:unhideWhenUsed/>
    <w:rsid w:val="000A67F2"/>
    <w:pPr>
      <w:numPr>
        <w:numId w:val="44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43558E"/>
    <w:pPr>
      <w:spacing w:line="360" w:lineRule="auto"/>
      <w:ind w:left="709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284FAC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378"/>
    <w:rPr>
      <w:rFonts w:ascii="Courier New" w:hAnsi="Courier New" w:cs="Courier New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4A33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3378"/>
  </w:style>
  <w:style w:type="character" w:customStyle="1" w:styleId="instancename">
    <w:name w:val="instancename"/>
    <w:basedOn w:val="DefaultParagraphFont"/>
    <w:rsid w:val="006C2371"/>
  </w:style>
  <w:style w:type="character" w:customStyle="1" w:styleId="accesshide">
    <w:name w:val="accesshide"/>
    <w:basedOn w:val="DefaultParagraphFont"/>
    <w:rsid w:val="006C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28936802/understanding-narrowing-primitive-convers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2" ma:contentTypeDescription="Ein neues Dokument erstellen." ma:contentTypeScope="" ma:versionID="a4633fb4a82c016156aa455fc018d785">
  <xsd:schema xmlns:xsd="http://www.w3.org/2001/XMLSchema" xmlns:xs="http://www.w3.org/2001/XMLSchema" xmlns:p="http://schemas.microsoft.com/office/2006/metadata/properties" xmlns:ns2="fb7a9a7d-d11a-437a-bff1-65e6831d4549" targetNamespace="http://schemas.microsoft.com/office/2006/metadata/properties" ma:root="true" ma:fieldsID="fe010e1e53ae2a141ee80eea7763bf43" ns2:_="">
    <xsd:import namespace="fb7a9a7d-d11a-437a-bff1-65e6831d4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80F01-59B1-481D-8E03-D170201C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4E1259-8397-4D4D-9DC2-2E7DD920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C:\Users\BernhardNICKEL\Downloads\pm_template_generisch_v2.dotx</Template>
  <TotalTime>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allgemein</vt:lpstr>
      <vt:lpstr>M104</vt:lpstr>
    </vt:vector>
  </TitlesOfParts>
  <Manager>Prof. Ing. Dipl.-Ing.(FH) Bernhard NICKEL, BEd</Manager>
  <Company>HTL3 Rennweg</Company>
  <LinksUpToDate>false</LinksUpToDate>
  <CharactersWithSpaces>609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BUCHINGER Reinhold</cp:lastModifiedBy>
  <cp:revision>2</cp:revision>
  <cp:lastPrinted>2013-09-01T12:26:00Z</cp:lastPrinted>
  <dcterms:created xsi:type="dcterms:W3CDTF">2019-03-04T12:32:00Z</dcterms:created>
  <dcterms:modified xsi:type="dcterms:W3CDTF">2019-03-04T12:32:00Z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</Properties>
</file>